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CD86" w14:textId="77777777" w:rsidR="004C3ED7" w:rsidRDefault="004C3ED7" w:rsidP="00E15CD0">
      <w:pPr>
        <w:pStyle w:val="TBHead"/>
      </w:pPr>
      <w:r w:rsidRPr="004C3ED7">
        <w:t>Worksheet for</w:t>
      </w:r>
      <w:r w:rsidR="008E5CA2">
        <w:t xml:space="preserve"> Evaluating Data Visualizations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C3ED7" w:rsidRPr="004C3ED7" w14:paraId="44F700C1" w14:textId="77777777" w:rsidTr="00E15CD0">
        <w:tc>
          <w:tcPr>
            <w:tcW w:w="2952" w:type="dxa"/>
          </w:tcPr>
          <w:p w14:paraId="431F7C0D" w14:textId="77777777" w:rsidR="004C3ED7" w:rsidRPr="004C3ED7" w:rsidDel="00123EDD" w:rsidRDefault="004C3ED7" w:rsidP="00E15CD0">
            <w:pPr>
              <w:pStyle w:val="TBColHead"/>
            </w:pPr>
            <w:r w:rsidRPr="004C3ED7">
              <w:t>Category</w:t>
            </w:r>
          </w:p>
        </w:tc>
        <w:tc>
          <w:tcPr>
            <w:tcW w:w="2952" w:type="dxa"/>
          </w:tcPr>
          <w:p w14:paraId="29E6C78E" w14:textId="77777777" w:rsidR="004C3ED7" w:rsidRPr="004C3ED7" w:rsidRDefault="004C3ED7" w:rsidP="00E15CD0">
            <w:pPr>
              <w:pStyle w:val="TBColHead"/>
            </w:pPr>
            <w:r w:rsidRPr="004C3ED7">
              <w:t>Items to Consider</w:t>
            </w:r>
          </w:p>
        </w:tc>
        <w:tc>
          <w:tcPr>
            <w:tcW w:w="2952" w:type="dxa"/>
          </w:tcPr>
          <w:p w14:paraId="15825B58" w14:textId="77777777" w:rsidR="004C3ED7" w:rsidRPr="004C3ED7" w:rsidRDefault="004C3ED7" w:rsidP="00E15CD0">
            <w:pPr>
              <w:pStyle w:val="TBColHead"/>
            </w:pPr>
            <w:r w:rsidRPr="004C3ED7">
              <w:t>Notes</w:t>
            </w:r>
          </w:p>
        </w:tc>
      </w:tr>
      <w:tr w:rsidR="004C3ED7" w:rsidRPr="004C3ED7" w14:paraId="72BCCB3E" w14:textId="77777777" w:rsidTr="00E15CD0">
        <w:tc>
          <w:tcPr>
            <w:tcW w:w="2952" w:type="dxa"/>
          </w:tcPr>
          <w:p w14:paraId="52E4D862" w14:textId="77777777" w:rsidR="004C3ED7" w:rsidRPr="004C3ED7" w:rsidRDefault="004C3ED7" w:rsidP="00E15CD0">
            <w:pPr>
              <w:pStyle w:val="TBBody"/>
            </w:pPr>
            <w:r w:rsidRPr="004C3ED7">
              <w:t>Big-picture considerations</w:t>
            </w:r>
          </w:p>
        </w:tc>
        <w:tc>
          <w:tcPr>
            <w:tcW w:w="2952" w:type="dxa"/>
          </w:tcPr>
          <w:p w14:paraId="304E1380" w14:textId="77777777" w:rsidR="004C3ED7" w:rsidRPr="004C3ED7" w:rsidRDefault="004C3ED7" w:rsidP="00E15CD0">
            <w:pPr>
              <w:pStyle w:val="TBBody"/>
            </w:pPr>
            <w:r w:rsidRPr="004C3ED7">
              <w:t>Simplicity</w:t>
            </w:r>
          </w:p>
        </w:tc>
        <w:tc>
          <w:tcPr>
            <w:tcW w:w="2952" w:type="dxa"/>
          </w:tcPr>
          <w:p w14:paraId="3E4EDE8E" w14:textId="77777777" w:rsidR="004C3ED7" w:rsidRPr="004C3ED7" w:rsidRDefault="008E5CA2" w:rsidP="00E15CD0">
            <w:pPr>
              <w:pStyle w:val="TBBody"/>
            </w:pPr>
            <w:r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5D214B65" w14:textId="77777777" w:rsidTr="00E15CD0">
        <w:tc>
          <w:tcPr>
            <w:tcW w:w="2952" w:type="dxa"/>
          </w:tcPr>
          <w:p w14:paraId="4FCE0BAC" w14:textId="77777777" w:rsidR="008E5CA2" w:rsidRPr="004C3ED7" w:rsidRDefault="008E5CA2" w:rsidP="00E15CD0">
            <w:pPr>
              <w:pStyle w:val="TBBody"/>
            </w:pPr>
            <w:r>
              <w:t xml:space="preserve"> </w:t>
            </w:r>
          </w:p>
        </w:tc>
        <w:tc>
          <w:tcPr>
            <w:tcW w:w="2952" w:type="dxa"/>
          </w:tcPr>
          <w:p w14:paraId="2EA2B2F5" w14:textId="77777777" w:rsidR="004C3ED7" w:rsidRPr="004C3ED7" w:rsidRDefault="004C3ED7" w:rsidP="00E15CD0">
            <w:pPr>
              <w:pStyle w:val="TBBody"/>
            </w:pPr>
            <w:r w:rsidRPr="004C3ED7">
              <w:t>Data overload</w:t>
            </w:r>
          </w:p>
        </w:tc>
        <w:tc>
          <w:tcPr>
            <w:tcW w:w="2952" w:type="dxa"/>
          </w:tcPr>
          <w:p w14:paraId="32B822F1" w14:textId="77777777" w:rsidR="004C3ED7" w:rsidRPr="004C3ED7" w:rsidRDefault="008E5CA2" w:rsidP="00E15CD0">
            <w:pPr>
              <w:pStyle w:val="TBBody"/>
            </w:pPr>
            <w:r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3C83AFD2" w14:textId="77777777" w:rsidTr="00E15CD0">
        <w:tc>
          <w:tcPr>
            <w:tcW w:w="2952" w:type="dxa"/>
          </w:tcPr>
          <w:p w14:paraId="61564558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45AF3123" w14:textId="77777777" w:rsidR="004C3ED7" w:rsidRPr="004C3ED7" w:rsidRDefault="004C3ED7" w:rsidP="00E15CD0">
            <w:pPr>
              <w:pStyle w:val="TBBody"/>
            </w:pPr>
            <w:r w:rsidRPr="004C3ED7">
              <w:t>Chart choice</w:t>
            </w:r>
          </w:p>
        </w:tc>
        <w:tc>
          <w:tcPr>
            <w:tcW w:w="2952" w:type="dxa"/>
          </w:tcPr>
          <w:p w14:paraId="6CFCE254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6AB3D4B0" w14:textId="77777777" w:rsidTr="00E15CD0">
        <w:tc>
          <w:tcPr>
            <w:tcW w:w="2952" w:type="dxa"/>
          </w:tcPr>
          <w:p w14:paraId="22FCD625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58B00E86" w14:textId="77777777" w:rsidR="004C3ED7" w:rsidRPr="004C3ED7" w:rsidRDefault="004C3ED7" w:rsidP="00E15CD0">
            <w:pPr>
              <w:pStyle w:val="TBBody"/>
            </w:pPr>
            <w:r w:rsidRPr="004C3ED7">
              <w:t>Metadata</w:t>
            </w:r>
          </w:p>
        </w:tc>
        <w:tc>
          <w:tcPr>
            <w:tcW w:w="2952" w:type="dxa"/>
          </w:tcPr>
          <w:p w14:paraId="752A16A6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78A50F7D" w14:textId="77777777" w:rsidTr="00E15CD0">
        <w:tc>
          <w:tcPr>
            <w:tcW w:w="2952" w:type="dxa"/>
          </w:tcPr>
          <w:p w14:paraId="0FF363D8" w14:textId="77777777" w:rsidR="004C3ED7" w:rsidRPr="004C3ED7" w:rsidRDefault="004C3ED7" w:rsidP="00E15CD0">
            <w:pPr>
              <w:pStyle w:val="TBBody"/>
            </w:pPr>
            <w:r w:rsidRPr="004C3ED7">
              <w:t>Color</w:t>
            </w:r>
          </w:p>
        </w:tc>
        <w:tc>
          <w:tcPr>
            <w:tcW w:w="2952" w:type="dxa"/>
          </w:tcPr>
          <w:p w14:paraId="074A0B45" w14:textId="77777777" w:rsidR="004C3ED7" w:rsidRPr="004C3ED7" w:rsidRDefault="004C3ED7" w:rsidP="00E15CD0">
            <w:pPr>
              <w:pStyle w:val="TBBody"/>
            </w:pPr>
            <w:r w:rsidRPr="004C3ED7">
              <w:t>Choice</w:t>
            </w:r>
          </w:p>
        </w:tc>
        <w:tc>
          <w:tcPr>
            <w:tcW w:w="2952" w:type="dxa"/>
          </w:tcPr>
          <w:p w14:paraId="3E9F1994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5CD91680" w14:textId="77777777" w:rsidTr="00E15CD0">
        <w:tc>
          <w:tcPr>
            <w:tcW w:w="2952" w:type="dxa"/>
          </w:tcPr>
          <w:p w14:paraId="6F502E9C" w14:textId="77777777" w:rsidR="004C3ED7" w:rsidRPr="004C3ED7" w:rsidRDefault="008E5CA2" w:rsidP="00E15CD0">
            <w:pPr>
              <w:pStyle w:val="TBBody"/>
            </w:pPr>
            <w:r>
              <w:t xml:space="preserve"> </w:t>
            </w:r>
          </w:p>
        </w:tc>
        <w:tc>
          <w:tcPr>
            <w:tcW w:w="2952" w:type="dxa"/>
          </w:tcPr>
          <w:p w14:paraId="72190EC7" w14:textId="77777777" w:rsidR="004C3ED7" w:rsidRPr="004C3ED7" w:rsidRDefault="004C3ED7" w:rsidP="00E15CD0">
            <w:pPr>
              <w:pStyle w:val="TBBody"/>
              <w:rPr>
                <w:b/>
              </w:rPr>
            </w:pPr>
            <w:r w:rsidRPr="004C3ED7">
              <w:t>Consistency</w:t>
            </w:r>
          </w:p>
        </w:tc>
        <w:tc>
          <w:tcPr>
            <w:tcW w:w="2952" w:type="dxa"/>
          </w:tcPr>
          <w:p w14:paraId="4658EF17" w14:textId="77777777" w:rsidR="004C3ED7" w:rsidRPr="004C3ED7" w:rsidRDefault="008E5CA2" w:rsidP="00E15CD0">
            <w:pPr>
              <w:pStyle w:val="TBBody"/>
              <w:rPr>
                <w:b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77824DB6" w14:textId="77777777" w:rsidTr="00E15CD0">
        <w:tc>
          <w:tcPr>
            <w:tcW w:w="2952" w:type="dxa"/>
          </w:tcPr>
          <w:p w14:paraId="0F4121D7" w14:textId="77777777" w:rsidR="004C3ED7" w:rsidRPr="004C3ED7" w:rsidRDefault="004C3ED7" w:rsidP="00E15CD0">
            <w:pPr>
              <w:pStyle w:val="TBBody"/>
            </w:pPr>
            <w:r w:rsidRPr="004C3ED7">
              <w:t>Design issues</w:t>
            </w:r>
          </w:p>
        </w:tc>
        <w:tc>
          <w:tcPr>
            <w:tcW w:w="2952" w:type="dxa"/>
          </w:tcPr>
          <w:p w14:paraId="50BBF9D0" w14:textId="77777777" w:rsidR="004C3ED7" w:rsidRPr="004C3ED7" w:rsidRDefault="004C3ED7" w:rsidP="00E15CD0">
            <w:pPr>
              <w:pStyle w:val="TBBody"/>
            </w:pPr>
            <w:r w:rsidRPr="004C3ED7">
              <w:t>White space</w:t>
            </w:r>
          </w:p>
        </w:tc>
        <w:tc>
          <w:tcPr>
            <w:tcW w:w="2952" w:type="dxa"/>
          </w:tcPr>
          <w:p w14:paraId="566B900E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3DC04641" w14:textId="77777777" w:rsidTr="00E15CD0">
        <w:tc>
          <w:tcPr>
            <w:tcW w:w="2952" w:type="dxa"/>
          </w:tcPr>
          <w:p w14:paraId="5CEC3D25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6DF2A25C" w14:textId="77777777" w:rsidR="004C3ED7" w:rsidRPr="004C3ED7" w:rsidRDefault="004C3ED7" w:rsidP="00E15CD0">
            <w:pPr>
              <w:pStyle w:val="TBBody"/>
            </w:pPr>
            <w:r w:rsidRPr="004C3ED7">
              <w:t>Layout</w:t>
            </w:r>
          </w:p>
        </w:tc>
        <w:tc>
          <w:tcPr>
            <w:tcW w:w="2952" w:type="dxa"/>
          </w:tcPr>
          <w:p w14:paraId="104B8F2C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2E804569" w14:textId="77777777" w:rsidTr="00E15CD0">
        <w:tc>
          <w:tcPr>
            <w:tcW w:w="2952" w:type="dxa"/>
          </w:tcPr>
          <w:p w14:paraId="1453F918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7487BA26" w14:textId="77777777" w:rsidR="004C3ED7" w:rsidRPr="004C3ED7" w:rsidRDefault="004C3ED7" w:rsidP="00E15CD0">
            <w:pPr>
              <w:pStyle w:val="TBBody"/>
            </w:pPr>
            <w:r w:rsidRPr="004C3ED7">
              <w:t>Table use</w:t>
            </w:r>
          </w:p>
        </w:tc>
        <w:tc>
          <w:tcPr>
            <w:tcW w:w="2952" w:type="dxa"/>
          </w:tcPr>
          <w:p w14:paraId="15FD38FF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5F68F79C" w14:textId="77777777" w:rsidTr="00E15CD0">
        <w:tc>
          <w:tcPr>
            <w:tcW w:w="2952" w:type="dxa"/>
          </w:tcPr>
          <w:p w14:paraId="09F39E85" w14:textId="77777777" w:rsidR="004C3ED7" w:rsidRPr="004C3ED7" w:rsidRDefault="004C3ED7" w:rsidP="00E15CD0">
            <w:pPr>
              <w:pStyle w:val="TBBody"/>
            </w:pPr>
            <w:r w:rsidRPr="004C3ED7">
              <w:lastRenderedPageBreak/>
              <w:t xml:space="preserve"> </w:t>
            </w:r>
          </w:p>
        </w:tc>
        <w:tc>
          <w:tcPr>
            <w:tcW w:w="2952" w:type="dxa"/>
          </w:tcPr>
          <w:p w14:paraId="621511D5" w14:textId="77777777" w:rsidR="004C3ED7" w:rsidRPr="004C3ED7" w:rsidRDefault="004C3ED7" w:rsidP="00E15CD0">
            <w:pPr>
              <w:pStyle w:val="TBBody"/>
            </w:pPr>
            <w:r w:rsidRPr="004C3ED7">
              <w:t>Icons</w:t>
            </w:r>
          </w:p>
        </w:tc>
        <w:tc>
          <w:tcPr>
            <w:tcW w:w="2952" w:type="dxa"/>
          </w:tcPr>
          <w:p w14:paraId="5D59F716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13894FC5" w14:textId="77777777" w:rsidTr="00E15CD0">
        <w:tc>
          <w:tcPr>
            <w:tcW w:w="2952" w:type="dxa"/>
          </w:tcPr>
          <w:p w14:paraId="58EFF5BC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08B313E1" w14:textId="77777777" w:rsidR="004C3ED7" w:rsidRPr="004C3ED7" w:rsidRDefault="004C3ED7" w:rsidP="00E15CD0">
            <w:pPr>
              <w:pStyle w:val="TBBody"/>
            </w:pPr>
            <w:r w:rsidRPr="004C3ED7">
              <w:t>Duplication</w:t>
            </w:r>
          </w:p>
        </w:tc>
        <w:tc>
          <w:tcPr>
            <w:tcW w:w="2952" w:type="dxa"/>
          </w:tcPr>
          <w:p w14:paraId="590E4566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5011C4EC" w14:textId="77777777" w:rsidTr="00E15CD0">
        <w:tc>
          <w:tcPr>
            <w:tcW w:w="2952" w:type="dxa"/>
          </w:tcPr>
          <w:p w14:paraId="15C5F9C2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670B3C00" w14:textId="77777777" w:rsidR="004C3ED7" w:rsidRPr="004C3ED7" w:rsidRDefault="004C3ED7" w:rsidP="00E15CD0">
            <w:pPr>
              <w:pStyle w:val="TBBody"/>
            </w:pPr>
            <w:r w:rsidRPr="004C3ED7">
              <w:t>Clear sections</w:t>
            </w:r>
          </w:p>
        </w:tc>
        <w:tc>
          <w:tcPr>
            <w:tcW w:w="2952" w:type="dxa"/>
          </w:tcPr>
          <w:p w14:paraId="3509B281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27B88C3D" w14:textId="77777777" w:rsidTr="00E15CD0">
        <w:tc>
          <w:tcPr>
            <w:tcW w:w="2952" w:type="dxa"/>
          </w:tcPr>
          <w:p w14:paraId="54BC6534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5A836311" w14:textId="77777777" w:rsidR="004C3ED7" w:rsidRPr="004C3ED7" w:rsidRDefault="004C3ED7" w:rsidP="00E15CD0">
            <w:pPr>
              <w:pStyle w:val="TBBody"/>
              <w:rPr>
                <w:w w:val="86"/>
              </w:rPr>
            </w:pPr>
            <w:r w:rsidRPr="004C3ED7">
              <w:t>Personalization</w:t>
            </w:r>
          </w:p>
        </w:tc>
        <w:tc>
          <w:tcPr>
            <w:tcW w:w="2952" w:type="dxa"/>
          </w:tcPr>
          <w:p w14:paraId="7D7C6195" w14:textId="77777777" w:rsidR="004C3ED7" w:rsidRPr="004C3ED7" w:rsidRDefault="008E5CA2" w:rsidP="00E15CD0">
            <w:pPr>
              <w:pStyle w:val="TBBody"/>
              <w:rPr>
                <w:w w:val="86"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5E3502F1" w14:textId="77777777" w:rsidTr="00E15CD0">
        <w:tc>
          <w:tcPr>
            <w:tcW w:w="2952" w:type="dxa"/>
          </w:tcPr>
          <w:p w14:paraId="6DE8C46B" w14:textId="77777777" w:rsidR="004C3ED7" w:rsidRPr="004C3ED7" w:rsidRDefault="004C3ED7" w:rsidP="00E15CD0">
            <w:pPr>
              <w:pStyle w:val="TBBody"/>
            </w:pPr>
            <w:r w:rsidRPr="004C3ED7">
              <w:t>Text formatting</w:t>
            </w:r>
          </w:p>
        </w:tc>
        <w:tc>
          <w:tcPr>
            <w:tcW w:w="2952" w:type="dxa"/>
          </w:tcPr>
          <w:p w14:paraId="15C428EC" w14:textId="77777777" w:rsidR="004C3ED7" w:rsidRPr="004C3ED7" w:rsidRDefault="004C3ED7" w:rsidP="00E15CD0">
            <w:pPr>
              <w:pStyle w:val="TBBody"/>
              <w:rPr>
                <w:w w:val="86"/>
                <w:sz w:val="16"/>
              </w:rPr>
            </w:pPr>
            <w:r w:rsidRPr="004C3ED7">
              <w:t>Size</w:t>
            </w:r>
          </w:p>
        </w:tc>
        <w:tc>
          <w:tcPr>
            <w:tcW w:w="2952" w:type="dxa"/>
          </w:tcPr>
          <w:p w14:paraId="21629684" w14:textId="77777777" w:rsidR="004C3ED7" w:rsidRPr="004C3ED7" w:rsidRDefault="008E5CA2" w:rsidP="00E15CD0">
            <w:pPr>
              <w:pStyle w:val="TBBody"/>
              <w:rPr>
                <w:w w:val="86"/>
                <w:sz w:val="16"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587A0B5D" w14:textId="77777777" w:rsidTr="00E15CD0">
        <w:tc>
          <w:tcPr>
            <w:tcW w:w="2952" w:type="dxa"/>
          </w:tcPr>
          <w:p w14:paraId="32BED236" w14:textId="77777777" w:rsidR="004C3ED7" w:rsidRPr="004C3ED7" w:rsidRDefault="008E5CA2" w:rsidP="00E15CD0">
            <w:pPr>
              <w:pStyle w:val="TBBody"/>
            </w:pPr>
            <w:r>
              <w:t xml:space="preserve"> </w:t>
            </w:r>
          </w:p>
        </w:tc>
        <w:tc>
          <w:tcPr>
            <w:tcW w:w="2952" w:type="dxa"/>
          </w:tcPr>
          <w:p w14:paraId="5D93225B" w14:textId="77777777" w:rsidR="004C3ED7" w:rsidRPr="004C3ED7" w:rsidRDefault="004C3ED7" w:rsidP="00E15CD0">
            <w:pPr>
              <w:pStyle w:val="TBBody"/>
              <w:rPr>
                <w:w w:val="86"/>
                <w:sz w:val="16"/>
              </w:rPr>
            </w:pPr>
            <w:r w:rsidRPr="004C3ED7">
              <w:t>Labels</w:t>
            </w:r>
          </w:p>
        </w:tc>
        <w:tc>
          <w:tcPr>
            <w:tcW w:w="2952" w:type="dxa"/>
          </w:tcPr>
          <w:p w14:paraId="7099D47F" w14:textId="77777777" w:rsidR="004C3ED7" w:rsidRPr="004C3ED7" w:rsidRDefault="008E5CA2" w:rsidP="00E15CD0">
            <w:pPr>
              <w:pStyle w:val="TBBody"/>
              <w:rPr>
                <w:w w:val="86"/>
                <w:sz w:val="16"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05BD1356" w14:textId="77777777" w:rsidTr="00E15CD0">
        <w:tc>
          <w:tcPr>
            <w:tcW w:w="2952" w:type="dxa"/>
          </w:tcPr>
          <w:p w14:paraId="5D12D91B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371FD759" w14:textId="77777777" w:rsidR="004C3ED7" w:rsidRPr="004C3ED7" w:rsidRDefault="004C3ED7" w:rsidP="00E15CD0">
            <w:pPr>
              <w:pStyle w:val="TBBody"/>
              <w:rPr>
                <w:w w:val="86"/>
                <w:sz w:val="16"/>
              </w:rPr>
            </w:pPr>
            <w:r w:rsidRPr="004C3ED7">
              <w:t>Consistency</w:t>
            </w:r>
          </w:p>
        </w:tc>
        <w:tc>
          <w:tcPr>
            <w:tcW w:w="2952" w:type="dxa"/>
          </w:tcPr>
          <w:p w14:paraId="5B953272" w14:textId="77777777" w:rsidR="004C3ED7" w:rsidRPr="004C3ED7" w:rsidRDefault="008E5CA2" w:rsidP="00E15CD0">
            <w:pPr>
              <w:pStyle w:val="TBBody"/>
              <w:rPr>
                <w:w w:val="86"/>
                <w:sz w:val="16"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39DC9D9D" w14:textId="77777777" w:rsidTr="00E15CD0">
        <w:tc>
          <w:tcPr>
            <w:tcW w:w="2952" w:type="dxa"/>
          </w:tcPr>
          <w:p w14:paraId="419B8E81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07B6B08D" w14:textId="77777777" w:rsidR="004C3ED7" w:rsidRPr="004C3ED7" w:rsidRDefault="004C3ED7" w:rsidP="00E15CD0">
            <w:pPr>
              <w:pStyle w:val="TBBody"/>
              <w:rPr>
                <w:b/>
              </w:rPr>
            </w:pPr>
            <w:r w:rsidRPr="004C3ED7">
              <w:t>Cut-off text</w:t>
            </w:r>
          </w:p>
        </w:tc>
        <w:tc>
          <w:tcPr>
            <w:tcW w:w="2952" w:type="dxa"/>
          </w:tcPr>
          <w:p w14:paraId="069FC1DB" w14:textId="77777777" w:rsidR="004C3ED7" w:rsidRPr="004C3ED7" w:rsidRDefault="008E5CA2" w:rsidP="00E15CD0">
            <w:pPr>
              <w:pStyle w:val="TBBody"/>
              <w:rPr>
                <w:b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39349447" w14:textId="77777777" w:rsidTr="00E15CD0">
        <w:tc>
          <w:tcPr>
            <w:tcW w:w="2952" w:type="dxa"/>
          </w:tcPr>
          <w:p w14:paraId="5F976C92" w14:textId="77777777" w:rsidR="004C3ED7" w:rsidRPr="004C3ED7" w:rsidRDefault="004C3ED7" w:rsidP="00E15CD0">
            <w:pPr>
              <w:pStyle w:val="TBBody"/>
            </w:pPr>
            <w:r w:rsidRPr="004C3ED7">
              <w:t>Menus</w:t>
            </w:r>
          </w:p>
        </w:tc>
        <w:tc>
          <w:tcPr>
            <w:tcW w:w="2952" w:type="dxa"/>
          </w:tcPr>
          <w:p w14:paraId="4F2D0364" w14:textId="77777777" w:rsidR="004C3ED7" w:rsidRPr="004C3ED7" w:rsidRDefault="004C3ED7" w:rsidP="00E15CD0">
            <w:pPr>
              <w:pStyle w:val="TBBody"/>
              <w:rPr>
                <w:w w:val="86"/>
              </w:rPr>
            </w:pPr>
            <w:r w:rsidRPr="004C3ED7">
              <w:t>Choices and placement</w:t>
            </w:r>
          </w:p>
        </w:tc>
        <w:tc>
          <w:tcPr>
            <w:tcW w:w="2952" w:type="dxa"/>
          </w:tcPr>
          <w:p w14:paraId="0CE7F1D1" w14:textId="77777777" w:rsidR="004C3ED7" w:rsidRPr="004C3ED7" w:rsidRDefault="008E5CA2" w:rsidP="00E15CD0">
            <w:pPr>
              <w:pStyle w:val="TBBody"/>
              <w:rPr>
                <w:w w:val="86"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493C4E03" w14:textId="77777777" w:rsidTr="00E15CD0">
        <w:tc>
          <w:tcPr>
            <w:tcW w:w="2952" w:type="dxa"/>
          </w:tcPr>
          <w:p w14:paraId="312927DC" w14:textId="77777777" w:rsidR="004C3ED7" w:rsidRPr="004C3ED7" w:rsidRDefault="008E5CA2" w:rsidP="00E15CD0">
            <w:pPr>
              <w:pStyle w:val="TBBody"/>
            </w:pPr>
            <w:r>
              <w:t xml:space="preserve"> </w:t>
            </w:r>
          </w:p>
        </w:tc>
        <w:tc>
          <w:tcPr>
            <w:tcW w:w="2952" w:type="dxa"/>
          </w:tcPr>
          <w:p w14:paraId="12EAE204" w14:textId="77777777" w:rsidR="004C3ED7" w:rsidRPr="004C3ED7" w:rsidRDefault="004C3ED7" w:rsidP="00E15CD0">
            <w:pPr>
              <w:pStyle w:val="TBBody"/>
            </w:pPr>
            <w:r w:rsidRPr="004C3ED7">
              <w:t>Filtering</w:t>
            </w:r>
          </w:p>
        </w:tc>
        <w:tc>
          <w:tcPr>
            <w:tcW w:w="2952" w:type="dxa"/>
          </w:tcPr>
          <w:p w14:paraId="57ED64AE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03833027" w14:textId="77777777" w:rsidTr="00E15CD0">
        <w:tc>
          <w:tcPr>
            <w:tcW w:w="2952" w:type="dxa"/>
          </w:tcPr>
          <w:p w14:paraId="2989AB06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2172C82B" w14:textId="77777777" w:rsidR="004C3ED7" w:rsidRPr="004C3ED7" w:rsidRDefault="004C3ED7" w:rsidP="00E15CD0">
            <w:pPr>
              <w:pStyle w:val="TBBody"/>
              <w:rPr>
                <w:w w:val="86"/>
                <w:sz w:val="16"/>
              </w:rPr>
            </w:pPr>
            <w:r w:rsidRPr="004C3ED7">
              <w:t>Location of filters</w:t>
            </w:r>
          </w:p>
        </w:tc>
        <w:tc>
          <w:tcPr>
            <w:tcW w:w="2952" w:type="dxa"/>
          </w:tcPr>
          <w:p w14:paraId="4B75DBEF" w14:textId="77777777" w:rsidR="004C3ED7" w:rsidRPr="004C3ED7" w:rsidRDefault="008E5CA2" w:rsidP="00E15CD0">
            <w:pPr>
              <w:pStyle w:val="TBBody"/>
              <w:rPr>
                <w:w w:val="86"/>
                <w:sz w:val="16"/>
              </w:rPr>
            </w:pPr>
            <w:r>
              <w:br/>
            </w:r>
            <w:r>
              <w:lastRenderedPageBreak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7B1EF09F" w14:textId="77777777" w:rsidTr="00E15CD0">
        <w:tc>
          <w:tcPr>
            <w:tcW w:w="2952" w:type="dxa"/>
          </w:tcPr>
          <w:p w14:paraId="5ADAF0DA" w14:textId="77777777" w:rsidR="004C3ED7" w:rsidRPr="004C3ED7" w:rsidRDefault="004C3ED7" w:rsidP="00E15CD0">
            <w:pPr>
              <w:pStyle w:val="TBBody"/>
            </w:pPr>
            <w:r w:rsidRPr="004C3ED7">
              <w:lastRenderedPageBreak/>
              <w:t xml:space="preserve">Interactivity </w:t>
            </w:r>
          </w:p>
        </w:tc>
        <w:tc>
          <w:tcPr>
            <w:tcW w:w="2952" w:type="dxa"/>
          </w:tcPr>
          <w:p w14:paraId="1C56CD3D" w14:textId="77777777" w:rsidR="004C3ED7" w:rsidRPr="004C3ED7" w:rsidRDefault="004C3ED7" w:rsidP="00E15CD0">
            <w:pPr>
              <w:pStyle w:val="TBBody"/>
              <w:rPr>
                <w:w w:val="86"/>
                <w:sz w:val="16"/>
              </w:rPr>
            </w:pPr>
            <w:r w:rsidRPr="004C3ED7">
              <w:t>What if</w:t>
            </w:r>
          </w:p>
        </w:tc>
        <w:tc>
          <w:tcPr>
            <w:tcW w:w="2952" w:type="dxa"/>
          </w:tcPr>
          <w:p w14:paraId="490C622B" w14:textId="77777777" w:rsidR="004C3ED7" w:rsidRPr="004C3ED7" w:rsidRDefault="008E5CA2" w:rsidP="00E15CD0">
            <w:pPr>
              <w:pStyle w:val="TBBody"/>
              <w:rPr>
                <w:w w:val="86"/>
                <w:sz w:val="16"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5686C1C7" w14:textId="77777777" w:rsidTr="00E15CD0">
        <w:tc>
          <w:tcPr>
            <w:tcW w:w="2952" w:type="dxa"/>
          </w:tcPr>
          <w:p w14:paraId="6D01FE44" w14:textId="77777777" w:rsidR="004C3ED7" w:rsidRPr="004C3ED7" w:rsidRDefault="008E5CA2" w:rsidP="00E15CD0">
            <w:pPr>
              <w:pStyle w:val="TBBody"/>
            </w:pPr>
            <w:r>
              <w:t xml:space="preserve"> </w:t>
            </w:r>
          </w:p>
        </w:tc>
        <w:tc>
          <w:tcPr>
            <w:tcW w:w="2952" w:type="dxa"/>
          </w:tcPr>
          <w:p w14:paraId="0084764F" w14:textId="77777777" w:rsidR="004C3ED7" w:rsidRPr="004C3ED7" w:rsidRDefault="004C3ED7" w:rsidP="00E15CD0">
            <w:pPr>
              <w:pStyle w:val="TBBody"/>
              <w:rPr>
                <w:w w:val="86"/>
                <w:sz w:val="16"/>
              </w:rPr>
            </w:pPr>
            <w:r w:rsidRPr="004C3ED7">
              <w:t>Location intelligence</w:t>
            </w:r>
          </w:p>
        </w:tc>
        <w:tc>
          <w:tcPr>
            <w:tcW w:w="2952" w:type="dxa"/>
          </w:tcPr>
          <w:p w14:paraId="74BB750F" w14:textId="77777777" w:rsidR="004C3ED7" w:rsidRPr="004C3ED7" w:rsidRDefault="008E5CA2" w:rsidP="00E15CD0">
            <w:pPr>
              <w:pStyle w:val="TBBody"/>
              <w:rPr>
                <w:w w:val="86"/>
                <w:sz w:val="16"/>
              </w:rPr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6B8FA5CC" w14:textId="77777777" w:rsidTr="00E15CD0">
        <w:tc>
          <w:tcPr>
            <w:tcW w:w="2952" w:type="dxa"/>
          </w:tcPr>
          <w:p w14:paraId="0AC4C1F1" w14:textId="77777777" w:rsidR="004C3ED7" w:rsidRPr="004C3ED7" w:rsidRDefault="004C3ED7" w:rsidP="00E15CD0">
            <w:pPr>
              <w:pStyle w:val="TBBody"/>
            </w:pPr>
            <w:r w:rsidRPr="004C3ED7">
              <w:t xml:space="preserve">Design for mobile </w:t>
            </w:r>
          </w:p>
        </w:tc>
        <w:tc>
          <w:tcPr>
            <w:tcW w:w="2952" w:type="dxa"/>
          </w:tcPr>
          <w:p w14:paraId="3950FB70" w14:textId="77777777" w:rsidR="004C3ED7" w:rsidRPr="004C3ED7" w:rsidRDefault="004C3ED7" w:rsidP="00E15CD0">
            <w:pPr>
              <w:pStyle w:val="TBBody"/>
            </w:pPr>
            <w:r w:rsidRPr="004C3ED7">
              <w:t>Text</w:t>
            </w:r>
          </w:p>
        </w:tc>
        <w:tc>
          <w:tcPr>
            <w:tcW w:w="2952" w:type="dxa"/>
          </w:tcPr>
          <w:p w14:paraId="72CADD10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  <w:tr w:rsidR="004C3ED7" w:rsidRPr="004C3ED7" w14:paraId="418BC7F8" w14:textId="77777777" w:rsidTr="00E15CD0">
        <w:tc>
          <w:tcPr>
            <w:tcW w:w="2952" w:type="dxa"/>
          </w:tcPr>
          <w:p w14:paraId="00D86E09" w14:textId="77777777" w:rsidR="004C3ED7" w:rsidRPr="004C3ED7" w:rsidRDefault="004C3ED7" w:rsidP="00E15CD0">
            <w:pPr>
              <w:pStyle w:val="TBBody"/>
            </w:pPr>
            <w:r w:rsidRPr="004C3ED7">
              <w:t xml:space="preserve"> </w:t>
            </w:r>
          </w:p>
        </w:tc>
        <w:tc>
          <w:tcPr>
            <w:tcW w:w="2952" w:type="dxa"/>
          </w:tcPr>
          <w:p w14:paraId="0A020A8B" w14:textId="77777777" w:rsidR="004C3ED7" w:rsidRPr="004C3ED7" w:rsidRDefault="004C3ED7" w:rsidP="00E15CD0">
            <w:pPr>
              <w:pStyle w:val="TBBody"/>
            </w:pPr>
            <w:r w:rsidRPr="004C3ED7">
              <w:t>Images</w:t>
            </w:r>
          </w:p>
        </w:tc>
        <w:tc>
          <w:tcPr>
            <w:tcW w:w="2952" w:type="dxa"/>
          </w:tcPr>
          <w:p w14:paraId="0B5B1D9D" w14:textId="77777777" w:rsidR="004C3ED7" w:rsidRPr="004C3ED7" w:rsidRDefault="008E5CA2" w:rsidP="00E15CD0">
            <w:pPr>
              <w:pStyle w:val="TBBody"/>
            </w:pPr>
            <w:r>
              <w:br/>
              <w:t xml:space="preserve"> </w:t>
            </w:r>
            <w:r>
              <w:br/>
              <w:t xml:space="preserve"> </w:t>
            </w:r>
            <w:r>
              <w:br/>
              <w:t xml:space="preserve"> </w:t>
            </w:r>
            <w:r>
              <w:br/>
            </w:r>
          </w:p>
        </w:tc>
      </w:tr>
    </w:tbl>
    <w:p w14:paraId="2A835292" w14:textId="77777777" w:rsidR="005C4FF8" w:rsidRDefault="005C4FF8" w:rsidP="00E15CD0">
      <w:pPr>
        <w:rPr>
          <w:rFonts w:ascii="Arial" w:hAnsi="Arial"/>
        </w:rPr>
      </w:pPr>
    </w:p>
    <w:sectPr w:rsidR="005C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4CD8C" w14:textId="77777777" w:rsidR="00087A01" w:rsidRDefault="00087A01" w:rsidP="008E5CA2">
      <w:pPr>
        <w:spacing w:after="0" w:line="240" w:lineRule="auto"/>
      </w:pPr>
      <w:r>
        <w:separator/>
      </w:r>
    </w:p>
  </w:endnote>
  <w:endnote w:type="continuationSeparator" w:id="0">
    <w:p w14:paraId="557F4AB4" w14:textId="77777777" w:rsidR="00087A01" w:rsidRDefault="00087A01" w:rsidP="008E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WileyCode Regular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 Bold 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altName w:val="Book Antiqu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 Bold Ital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36231" w14:textId="77777777" w:rsidR="00087A01" w:rsidRDefault="00087A01" w:rsidP="008E5CA2">
      <w:pPr>
        <w:spacing w:after="0" w:line="240" w:lineRule="auto"/>
      </w:pPr>
      <w:r>
        <w:separator/>
      </w:r>
    </w:p>
  </w:footnote>
  <w:footnote w:type="continuationSeparator" w:id="0">
    <w:p w14:paraId="2C377B29" w14:textId="77777777" w:rsidR="00087A01" w:rsidRDefault="00087A01" w:rsidP="008E5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08DC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7809C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5B2F5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D74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F38C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44A1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86C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A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465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61EB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947592"/>
    <w:multiLevelType w:val="hybridMultilevel"/>
    <w:tmpl w:val="094AE0D6"/>
    <w:lvl w:ilvl="0" w:tplc="FA1A6E5C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  <w:rPr>
        <w:rFonts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  <w:rPr>
        <w:rFonts w:cs="Times New Roman"/>
      </w:rPr>
    </w:lvl>
  </w:abstractNum>
  <w:abstractNum w:abstractNumId="11" w15:restartNumberingAfterBreak="0">
    <w:nsid w:val="447C7E29"/>
    <w:multiLevelType w:val="hybridMultilevel"/>
    <w:tmpl w:val="80140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D7"/>
    <w:rsid w:val="00053C63"/>
    <w:rsid w:val="00087A01"/>
    <w:rsid w:val="001008BF"/>
    <w:rsid w:val="00123EDD"/>
    <w:rsid w:val="001B40FA"/>
    <w:rsid w:val="001C4AC7"/>
    <w:rsid w:val="001D704C"/>
    <w:rsid w:val="002D2887"/>
    <w:rsid w:val="00366EAE"/>
    <w:rsid w:val="003C3616"/>
    <w:rsid w:val="00447168"/>
    <w:rsid w:val="004C3ED7"/>
    <w:rsid w:val="00554CCE"/>
    <w:rsid w:val="005C4FF8"/>
    <w:rsid w:val="0067663E"/>
    <w:rsid w:val="007540AB"/>
    <w:rsid w:val="008E5CA2"/>
    <w:rsid w:val="00C0289C"/>
    <w:rsid w:val="00C04C24"/>
    <w:rsid w:val="00C70963"/>
    <w:rsid w:val="00CF6100"/>
    <w:rsid w:val="00E15CD0"/>
    <w:rsid w:val="00EB1826"/>
    <w:rsid w:val="00F9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06448"/>
  <w14:defaultImageDpi w14:val="0"/>
  <w15:docId w15:val="{17D6F09C-2756-4693-A675-9C87F9C2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Hyperlink" w:semiHidden="1" w:uiPriority="0" w:unhideWhenUsed="1"/>
    <w:lsdException w:name="Strong" w:uiPriority="22" w:qFormat="1"/>
    <w:lsdException w:name="Emphasis" w:uiPriority="20" w:qFormat="1"/>
    <w:lsdException w:name="No List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CA2"/>
    <w:pPr>
      <w:spacing w:after="220" w:line="220" w:lineRule="exact"/>
      <w:ind w:left="1022"/>
    </w:pPr>
    <w:rPr>
      <w:rFonts w:ascii="Times New Roman" w:hAnsi="Times New Roman" w:cs="Times New Roman"/>
      <w:sz w:val="19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5CA2"/>
    <w:pPr>
      <w:keepNext/>
      <w:keepLines/>
      <w:widowControl w:val="0"/>
      <w:spacing w:before="280" w:after="210" w:line="480" w:lineRule="exact"/>
      <w:ind w:left="0"/>
      <w:outlineLvl w:val="0"/>
    </w:pPr>
    <w:rPr>
      <w:rFonts w:ascii="Arial Black" w:hAnsi="Arial Black"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E5CA2"/>
    <w:pPr>
      <w:keepNext/>
      <w:keepLines/>
      <w:widowControl w:val="0"/>
      <w:spacing w:before="240" w:after="190" w:line="400" w:lineRule="exact"/>
      <w:outlineLvl w:val="1"/>
    </w:pPr>
    <w:rPr>
      <w:rFonts w:ascii="Arial Black" w:hAnsi="Arial Black"/>
      <w:sz w:val="3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E5CA2"/>
    <w:pPr>
      <w:keepNext/>
      <w:keepLines/>
      <w:widowControl w:val="0"/>
      <w:spacing w:before="60" w:after="60" w:line="240" w:lineRule="exact"/>
      <w:outlineLvl w:val="2"/>
    </w:pPr>
    <w:rPr>
      <w:rFonts w:ascii="Arial Black" w:hAnsi="Arial Black"/>
      <w:sz w:val="20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8E5CA2"/>
    <w:pPr>
      <w:keepNext/>
      <w:widowControl w:val="0"/>
      <w:spacing w:after="60" w:line="240" w:lineRule="exact"/>
      <w:ind w:left="1020"/>
      <w:outlineLvl w:val="3"/>
    </w:pPr>
    <w:rPr>
      <w:rFonts w:ascii="Arial Black" w:hAnsi="Arial Black"/>
      <w:sz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E5CA2"/>
    <w:pPr>
      <w:widowControl w:val="0"/>
      <w:spacing w:before="240" w:after="60" w:line="260" w:lineRule="exact"/>
      <w:ind w:left="720"/>
      <w:outlineLvl w:val="4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rsid w:val="008E5CA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47168"/>
    <w:rPr>
      <w:rFonts w:ascii="Arial Black" w:hAnsi="Arial Black" w:cs="Times New Roman"/>
      <w:sz w:val="20"/>
      <w:szCs w:val="20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47168"/>
    <w:rPr>
      <w:rFonts w:ascii="Arial Black" w:hAnsi="Arial Black" w:cs="Times New Roman"/>
      <w:sz w:val="20"/>
      <w:szCs w:val="20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447168"/>
    <w:rPr>
      <w:rFonts w:ascii="Arial Black" w:hAnsi="Arial Black" w:cs="Times New Roman"/>
      <w:sz w:val="20"/>
      <w:szCs w:val="20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447168"/>
    <w:rPr>
      <w:rFonts w:ascii="Arial Black" w:hAnsi="Arial Black" w:cs="Times New Roman"/>
      <w:sz w:val="20"/>
      <w:szCs w:val="20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447168"/>
    <w:rPr>
      <w:rFonts w:ascii="Arial" w:hAnsi="Arial" w:cs="Times New Roman"/>
      <w:sz w:val="20"/>
      <w:szCs w:val="20"/>
      <w:lang w:val="x-none" w:eastAsia="en-US"/>
    </w:rPr>
  </w:style>
  <w:style w:type="paragraph" w:customStyle="1" w:styleId="AuthorQuery">
    <w:name w:val="Author Query"/>
    <w:basedOn w:val="Production"/>
    <w:rsid w:val="00447168"/>
    <w:rPr>
      <w:color w:val="FF0000"/>
    </w:rPr>
  </w:style>
  <w:style w:type="paragraph" w:customStyle="1" w:styleId="EditorQuery">
    <w:name w:val="Editor Query"/>
    <w:basedOn w:val="Normal"/>
    <w:rsid w:val="008E5CA2"/>
    <w:pPr>
      <w:widowControl w:val="0"/>
      <w:spacing w:after="240" w:line="240" w:lineRule="auto"/>
      <w:ind w:left="0"/>
    </w:pPr>
    <w:rPr>
      <w:b/>
      <w:i/>
      <w:color w:val="FF00FF"/>
      <w:sz w:val="24"/>
    </w:rPr>
  </w:style>
  <w:style w:type="paragraph" w:customStyle="1" w:styleId="Production">
    <w:name w:val="Production"/>
    <w:rsid w:val="008E5CA2"/>
    <w:pPr>
      <w:widowControl w:val="0"/>
      <w:spacing w:after="0" w:line="240" w:lineRule="auto"/>
    </w:pPr>
    <w:rPr>
      <w:rFonts w:ascii="Times New Roman" w:hAnsi="Times New Roman" w:cs="Times New Roman"/>
      <w:b/>
      <w:i/>
      <w:color w:val="0000FF"/>
      <w:sz w:val="24"/>
      <w:szCs w:val="20"/>
      <w:lang w:val="en-US" w:eastAsia="en-US"/>
    </w:rPr>
  </w:style>
  <w:style w:type="paragraph" w:customStyle="1" w:styleId="MarginArtDirective">
    <w:name w:val="Margin Art Directive"/>
    <w:basedOn w:val="Production"/>
    <w:next w:val="Normal"/>
    <w:rsid w:val="00447168"/>
    <w:rPr>
      <w:color w:val="800080"/>
    </w:rPr>
  </w:style>
  <w:style w:type="paragraph" w:customStyle="1" w:styleId="ActivitiesHead">
    <w:name w:val="Activities Head"/>
    <w:basedOn w:val="Normal"/>
    <w:rsid w:val="00447168"/>
    <w:pPr>
      <w:spacing w:before="60" w:after="60" w:line="230" w:lineRule="exact"/>
    </w:pPr>
    <w:rPr>
      <w:b/>
      <w:sz w:val="21"/>
    </w:rPr>
  </w:style>
  <w:style w:type="paragraph" w:customStyle="1" w:styleId="Bullet">
    <w:name w:val="Bullet"/>
    <w:rsid w:val="008E5CA2"/>
    <w:pPr>
      <w:tabs>
        <w:tab w:val="right" w:pos="1340"/>
        <w:tab w:val="left" w:pos="1440"/>
      </w:tabs>
      <w:spacing w:after="110" w:line="220" w:lineRule="exact"/>
      <w:ind w:left="1440" w:hanging="1440"/>
    </w:pPr>
    <w:rPr>
      <w:rFonts w:ascii="Times New Roman" w:hAnsi="Times New Roman" w:cs="Times New Roman"/>
      <w:sz w:val="19"/>
      <w:szCs w:val="20"/>
      <w:lang w:val="en-US" w:eastAsia="en-US"/>
    </w:rPr>
  </w:style>
  <w:style w:type="paragraph" w:customStyle="1" w:styleId="Bullet2">
    <w:name w:val="Bullet 2"/>
    <w:basedOn w:val="Bullet"/>
    <w:rsid w:val="008E5CA2"/>
    <w:pPr>
      <w:tabs>
        <w:tab w:val="clear" w:pos="1340"/>
        <w:tab w:val="clear" w:pos="1440"/>
        <w:tab w:val="right" w:pos="1860"/>
        <w:tab w:val="left" w:pos="1920"/>
      </w:tabs>
      <w:ind w:left="1920" w:hanging="1920"/>
    </w:pPr>
  </w:style>
  <w:style w:type="paragraph" w:customStyle="1" w:styleId="Bullet2Last">
    <w:name w:val="Bullet 2 Last"/>
    <w:basedOn w:val="Bullet2"/>
    <w:next w:val="Normal"/>
    <w:rsid w:val="00447168"/>
    <w:pPr>
      <w:spacing w:after="220"/>
    </w:pPr>
  </w:style>
  <w:style w:type="paragraph" w:customStyle="1" w:styleId="BulletLast">
    <w:name w:val="Bullet Last"/>
    <w:basedOn w:val="Bullet"/>
    <w:next w:val="Normal"/>
    <w:rsid w:val="00447168"/>
    <w:pPr>
      <w:spacing w:after="220"/>
    </w:pPr>
  </w:style>
  <w:style w:type="paragraph" w:customStyle="1" w:styleId="Byline">
    <w:name w:val="Byline"/>
    <w:rsid w:val="00447168"/>
    <w:pPr>
      <w:pBdr>
        <w:bottom w:val="dotted" w:sz="18" w:space="20" w:color="808080"/>
      </w:pBdr>
      <w:spacing w:before="120" w:after="220" w:line="200" w:lineRule="exact"/>
      <w:jc w:val="center"/>
    </w:pPr>
    <w:rPr>
      <w:rFonts w:ascii="Arial" w:hAnsi="Arial" w:cs="Times New Roman"/>
      <w:sz w:val="16"/>
      <w:szCs w:val="20"/>
      <w:lang w:val="en-US" w:eastAsia="en-US"/>
    </w:rPr>
  </w:style>
  <w:style w:type="paragraph" w:customStyle="1" w:styleId="Bylinewointro">
    <w:name w:val="Byline w/o intro"/>
    <w:rsid w:val="00447168"/>
    <w:pPr>
      <w:pBdr>
        <w:bottom w:val="dotted" w:sz="18" w:space="12" w:color="808080"/>
      </w:pBdr>
      <w:spacing w:before="120" w:after="500" w:line="240" w:lineRule="auto"/>
      <w:ind w:left="180"/>
      <w:jc w:val="center"/>
    </w:pPr>
    <w:rPr>
      <w:rFonts w:ascii="Arial" w:hAnsi="Arial" w:cs="Times New Roman"/>
      <w:i/>
      <w:spacing w:val="-2"/>
      <w:sz w:val="15"/>
      <w:szCs w:val="20"/>
      <w:lang w:val="en-US" w:eastAsia="en-US"/>
    </w:rPr>
  </w:style>
  <w:style w:type="paragraph" w:customStyle="1" w:styleId="Bylinewithoutintro">
    <w:name w:val="Byline without intro"/>
    <w:basedOn w:val="Byline"/>
    <w:next w:val="Normal"/>
    <w:rsid w:val="00447168"/>
    <w:pPr>
      <w:pBdr>
        <w:bottom w:val="dotted" w:sz="18" w:space="4" w:color="auto"/>
      </w:pBdr>
    </w:pPr>
  </w:style>
  <w:style w:type="paragraph" w:styleId="Caption">
    <w:name w:val="caption"/>
    <w:basedOn w:val="Normal"/>
    <w:next w:val="Normal"/>
    <w:uiPriority w:val="35"/>
    <w:qFormat/>
    <w:rsid w:val="008E5CA2"/>
    <w:pPr>
      <w:widowControl w:val="0"/>
      <w:pBdr>
        <w:top w:val="single" w:sz="12" w:space="6" w:color="auto"/>
        <w:bottom w:val="single" w:sz="12" w:space="6" w:color="auto"/>
      </w:pBdr>
      <w:spacing w:before="120" w:after="240" w:line="240" w:lineRule="exact"/>
      <w:ind w:left="0"/>
    </w:pPr>
    <w:rPr>
      <w:rFonts w:ascii="Arial" w:hAnsi="Arial"/>
      <w:sz w:val="22"/>
    </w:rPr>
  </w:style>
  <w:style w:type="paragraph" w:customStyle="1" w:styleId="Caption-Under">
    <w:name w:val="Caption-Under"/>
    <w:rsid w:val="00447168"/>
    <w:pPr>
      <w:spacing w:after="0" w:line="220" w:lineRule="exact"/>
      <w:ind w:left="1022"/>
    </w:pPr>
    <w:rPr>
      <w:rFonts w:ascii="Arial" w:hAnsi="Arial" w:cs="Times New Roman"/>
      <w:sz w:val="18"/>
      <w:szCs w:val="20"/>
      <w:lang w:val="en-US" w:eastAsia="en-US"/>
    </w:rPr>
  </w:style>
  <w:style w:type="paragraph" w:customStyle="1" w:styleId="CBBulletwArrow">
    <w:name w:val="CB Bullet w/Arrow"/>
    <w:basedOn w:val="Normal"/>
    <w:rsid w:val="00447168"/>
    <w:pPr>
      <w:tabs>
        <w:tab w:val="left" w:pos="1440"/>
        <w:tab w:val="left" w:pos="2160"/>
      </w:tabs>
      <w:spacing w:after="110"/>
      <w:ind w:left="2160" w:hanging="2160"/>
    </w:pPr>
  </w:style>
  <w:style w:type="paragraph" w:customStyle="1" w:styleId="CBBulletw">
    <w:name w:val="CB Bullet w/#"/>
    <w:basedOn w:val="CBBulletwArrow"/>
    <w:rsid w:val="00447168"/>
    <w:pPr>
      <w:tabs>
        <w:tab w:val="clear" w:pos="1440"/>
        <w:tab w:val="clear" w:pos="2160"/>
        <w:tab w:val="left" w:pos="1340"/>
        <w:tab w:val="left" w:pos="1860"/>
      </w:tabs>
      <w:ind w:left="1860" w:hanging="1860"/>
    </w:pPr>
  </w:style>
  <w:style w:type="paragraph" w:customStyle="1" w:styleId="CBBullet2w">
    <w:name w:val="CB Bullet 2 w/#"/>
    <w:basedOn w:val="CBBulletw"/>
    <w:rsid w:val="00447168"/>
    <w:pPr>
      <w:tabs>
        <w:tab w:val="left" w:pos="2380"/>
      </w:tabs>
      <w:ind w:left="2380" w:hanging="2380"/>
    </w:pPr>
  </w:style>
  <w:style w:type="paragraph" w:customStyle="1" w:styleId="CBBullet2wLast">
    <w:name w:val="CB Bullet 2 w/# Last"/>
    <w:basedOn w:val="CBBullet2w"/>
    <w:rsid w:val="00447168"/>
    <w:pPr>
      <w:spacing w:after="220"/>
    </w:pPr>
  </w:style>
  <w:style w:type="paragraph" w:customStyle="1" w:styleId="CBBulletwLast">
    <w:name w:val="CB Bullet w/# Last"/>
    <w:basedOn w:val="CBBulletw"/>
    <w:rsid w:val="00447168"/>
    <w:pPr>
      <w:spacing w:after="220"/>
    </w:pPr>
  </w:style>
  <w:style w:type="paragraph" w:customStyle="1" w:styleId="CBBulletwArrowLast">
    <w:name w:val="CB Bullet w/Arrow Last"/>
    <w:basedOn w:val="CBBulletwArrow"/>
    <w:rsid w:val="00447168"/>
    <w:pPr>
      <w:spacing w:after="220"/>
    </w:pPr>
  </w:style>
  <w:style w:type="paragraph" w:customStyle="1" w:styleId="Chap">
    <w:name w:val="Chap #"/>
    <w:next w:val="Normal"/>
    <w:rsid w:val="00447168"/>
    <w:pPr>
      <w:widowControl w:val="0"/>
      <w:spacing w:after="240" w:line="500" w:lineRule="exact"/>
      <w:jc w:val="center"/>
    </w:pPr>
    <w:rPr>
      <w:rFonts w:ascii="Arial" w:hAnsi="Arial" w:cs="Times New Roman"/>
      <w:b/>
      <w:sz w:val="36"/>
      <w:szCs w:val="20"/>
      <w:u w:val="single"/>
      <w:lang w:val="en-US" w:eastAsia="en-US"/>
    </w:rPr>
  </w:style>
  <w:style w:type="paragraph" w:customStyle="1" w:styleId="ChapTitle">
    <w:name w:val="Chap Title"/>
    <w:next w:val="Normal"/>
    <w:rsid w:val="00447168"/>
    <w:pPr>
      <w:widowControl w:val="0"/>
      <w:pBdr>
        <w:bottom w:val="dotted" w:sz="18" w:space="19" w:color="808080"/>
      </w:pBdr>
      <w:spacing w:after="240" w:line="720" w:lineRule="exact"/>
      <w:jc w:val="center"/>
    </w:pPr>
    <w:rPr>
      <w:rFonts w:ascii="Arial Narrow" w:hAnsi="Arial Narrow" w:cs="Times New Roman"/>
      <w:b/>
      <w:spacing w:val="-20"/>
      <w:sz w:val="56"/>
      <w:szCs w:val="20"/>
      <w:lang w:val="en-US" w:eastAsia="en-US"/>
    </w:rPr>
  </w:style>
  <w:style w:type="paragraph" w:customStyle="1" w:styleId="ChapTitlewointro">
    <w:name w:val="Chap Title w/o intro"/>
    <w:basedOn w:val="ChapTitle"/>
    <w:rsid w:val="00447168"/>
    <w:pPr>
      <w:spacing w:after="520"/>
    </w:pPr>
  </w:style>
  <w:style w:type="paragraph" w:customStyle="1" w:styleId="ChapTitleworule">
    <w:name w:val="Chap Title w/o rule"/>
    <w:basedOn w:val="ChapTitle"/>
    <w:rsid w:val="00447168"/>
    <w:pPr>
      <w:pBdr>
        <w:bottom w:val="none" w:sz="0" w:space="0" w:color="auto"/>
      </w:pBdr>
    </w:pPr>
  </w:style>
  <w:style w:type="paragraph" w:customStyle="1" w:styleId="ChapterTitlewointro">
    <w:name w:val="Chapter Title w/o intro"/>
    <w:basedOn w:val="ChapTitle"/>
    <w:rsid w:val="00447168"/>
    <w:pPr>
      <w:spacing w:after="480"/>
    </w:pPr>
  </w:style>
  <w:style w:type="paragraph" w:customStyle="1" w:styleId="Code">
    <w:name w:val="Code"/>
    <w:link w:val="CodeChar"/>
    <w:rsid w:val="008E5CA2"/>
    <w:pPr>
      <w:spacing w:after="0" w:line="233" w:lineRule="auto"/>
      <w:ind w:left="2333" w:hanging="1195"/>
    </w:pPr>
    <w:rPr>
      <w:rFonts w:ascii="Courier New" w:hAnsi="Courier New" w:cs="Times New Roman"/>
      <w:noProof/>
      <w:sz w:val="18"/>
      <w:szCs w:val="20"/>
      <w:lang w:val="en-US" w:eastAsia="en-US"/>
    </w:rPr>
  </w:style>
  <w:style w:type="paragraph" w:customStyle="1" w:styleId="CodeLast">
    <w:name w:val="Code Last"/>
    <w:basedOn w:val="Code"/>
    <w:next w:val="Normal"/>
    <w:rsid w:val="00447168"/>
    <w:pPr>
      <w:spacing w:after="220"/>
    </w:pPr>
  </w:style>
  <w:style w:type="paragraph" w:customStyle="1" w:styleId="CodeLastwrule">
    <w:name w:val="Code Last w/rule"/>
    <w:basedOn w:val="CodeLast"/>
    <w:rsid w:val="00447168"/>
    <w:pPr>
      <w:pBdr>
        <w:bottom w:val="single" w:sz="4" w:space="1" w:color="auto"/>
      </w:pBdr>
    </w:pPr>
  </w:style>
  <w:style w:type="paragraph" w:customStyle="1" w:styleId="Code80">
    <w:name w:val="Code80"/>
    <w:rsid w:val="00447168"/>
    <w:pPr>
      <w:widowControl w:val="0"/>
      <w:tabs>
        <w:tab w:val="right" w:pos="7700"/>
      </w:tabs>
      <w:spacing w:after="0" w:line="269" w:lineRule="auto"/>
      <w:ind w:left="2333" w:hanging="1195"/>
    </w:pPr>
    <w:rPr>
      <w:rFonts w:ascii="Courier New" w:hAnsi="Courier New" w:cs="Times New Roman"/>
      <w:w w:val="86"/>
      <w:sz w:val="16"/>
      <w:szCs w:val="20"/>
      <w:lang w:val="en-US" w:eastAsia="en-US"/>
    </w:rPr>
  </w:style>
  <w:style w:type="paragraph" w:customStyle="1" w:styleId="Code80Last">
    <w:name w:val="Code80 Last"/>
    <w:basedOn w:val="Code80"/>
    <w:next w:val="Normal"/>
    <w:rsid w:val="00447168"/>
    <w:pPr>
      <w:spacing w:after="220"/>
    </w:pPr>
  </w:style>
  <w:style w:type="paragraph" w:customStyle="1" w:styleId="Code80Lastwrule">
    <w:name w:val="Code80 Last w/rule"/>
    <w:basedOn w:val="Code80Last"/>
    <w:rsid w:val="00447168"/>
    <w:pPr>
      <w:pBdr>
        <w:bottom w:val="single" w:sz="4" w:space="1" w:color="auto"/>
      </w:pBdr>
    </w:pPr>
  </w:style>
  <w:style w:type="paragraph" w:customStyle="1" w:styleId="Code80-Indent">
    <w:name w:val="Code80-Indent"/>
    <w:basedOn w:val="Code80"/>
    <w:rsid w:val="00447168"/>
    <w:pPr>
      <w:ind w:left="2520" w:hanging="920"/>
    </w:pPr>
  </w:style>
  <w:style w:type="paragraph" w:customStyle="1" w:styleId="Code80-IndentLast">
    <w:name w:val="Code80-Indent Last"/>
    <w:basedOn w:val="Code80-Indent"/>
    <w:next w:val="Normal"/>
    <w:rsid w:val="00447168"/>
    <w:pPr>
      <w:spacing w:after="220"/>
    </w:pPr>
  </w:style>
  <w:style w:type="paragraph" w:customStyle="1" w:styleId="Code80-Indentpre-List">
    <w:name w:val="Code80-Indent pre-List"/>
    <w:basedOn w:val="Code80-Indent"/>
    <w:rsid w:val="00447168"/>
    <w:pPr>
      <w:spacing w:after="110"/>
      <w:ind w:hanging="922"/>
    </w:pPr>
  </w:style>
  <w:style w:type="paragraph" w:customStyle="1" w:styleId="Code-Indent">
    <w:name w:val="Code-Indent"/>
    <w:basedOn w:val="Code"/>
    <w:rsid w:val="00447168"/>
    <w:pPr>
      <w:ind w:left="1960" w:hanging="360"/>
    </w:pPr>
  </w:style>
  <w:style w:type="paragraph" w:customStyle="1" w:styleId="Code-IndentLast">
    <w:name w:val="Code-Indent Last"/>
    <w:basedOn w:val="Code-Indent"/>
    <w:next w:val="Normal"/>
    <w:rsid w:val="00447168"/>
    <w:pPr>
      <w:spacing w:after="220"/>
    </w:pPr>
  </w:style>
  <w:style w:type="paragraph" w:customStyle="1" w:styleId="Code-Indentpre-List">
    <w:name w:val="Code-Indent pre-List"/>
    <w:basedOn w:val="Code-Indent"/>
    <w:rsid w:val="00447168"/>
    <w:pPr>
      <w:spacing w:after="110"/>
    </w:pPr>
  </w:style>
  <w:style w:type="paragraph" w:customStyle="1" w:styleId="Figure">
    <w:name w:val="Figure"/>
    <w:next w:val="Normal"/>
    <w:rsid w:val="008E5CA2"/>
    <w:pPr>
      <w:spacing w:before="120" w:after="120" w:line="240" w:lineRule="auto"/>
      <w:ind w:left="720"/>
    </w:pPr>
    <w:rPr>
      <w:rFonts w:ascii="Times New Roman" w:hAnsi="Times New Roman" w:cs="Times New Roman"/>
      <w:noProof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447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47168"/>
    <w:rPr>
      <w:rFonts w:ascii="Times New Roman" w:hAnsi="Times New Roman" w:cs="Times New Roman"/>
      <w:spacing w:val="6"/>
      <w:sz w:val="20"/>
      <w:szCs w:val="20"/>
    </w:rPr>
  </w:style>
  <w:style w:type="paragraph" w:styleId="Header">
    <w:name w:val="header"/>
    <w:basedOn w:val="Normal"/>
    <w:link w:val="HeaderChar"/>
    <w:uiPriority w:val="99"/>
    <w:rsid w:val="00447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47168"/>
    <w:rPr>
      <w:rFonts w:ascii="Times New Roman" w:hAnsi="Times New Roman" w:cs="Times New Roman"/>
      <w:spacing w:val="6"/>
      <w:sz w:val="20"/>
      <w:szCs w:val="20"/>
    </w:rPr>
  </w:style>
  <w:style w:type="paragraph" w:customStyle="1" w:styleId="InThisPart">
    <w:name w:val="In This Part"/>
    <w:basedOn w:val="Heading2"/>
    <w:next w:val="Normal"/>
    <w:rsid w:val="00447168"/>
    <w:pPr>
      <w:spacing w:line="440" w:lineRule="exact"/>
      <w:ind w:left="1728"/>
      <w:outlineLvl w:val="9"/>
    </w:pPr>
    <w:rPr>
      <w:rFonts w:ascii="Georgia Bold Italic" w:hAnsi="Georgia Bold Italic"/>
      <w:sz w:val="40"/>
    </w:rPr>
  </w:style>
  <w:style w:type="paragraph" w:customStyle="1" w:styleId="IntroHead">
    <w:name w:val="Intro Head"/>
    <w:next w:val="IntroText"/>
    <w:rsid w:val="00447168"/>
    <w:pPr>
      <w:widowControl w:val="0"/>
      <w:spacing w:after="80" w:line="220" w:lineRule="exact"/>
      <w:ind w:left="200"/>
    </w:pPr>
    <w:rPr>
      <w:rFonts w:ascii="Georgia" w:hAnsi="Georgia" w:cs="Times New Roman"/>
      <w:b/>
      <w:i/>
      <w:sz w:val="20"/>
      <w:szCs w:val="20"/>
      <w:lang w:val="en-US" w:eastAsia="en-US"/>
    </w:rPr>
  </w:style>
  <w:style w:type="paragraph" w:customStyle="1" w:styleId="IntroText">
    <w:name w:val="Intro Text"/>
    <w:rsid w:val="00447168"/>
    <w:pPr>
      <w:widowControl w:val="0"/>
      <w:tabs>
        <w:tab w:val="left" w:pos="360"/>
      </w:tabs>
      <w:spacing w:after="80" w:line="220" w:lineRule="exact"/>
      <w:ind w:left="200"/>
    </w:pPr>
    <w:rPr>
      <w:rFonts w:ascii="Times New Roman" w:hAnsi="Times New Roman" w:cs="Times New Roman"/>
      <w:sz w:val="19"/>
      <w:szCs w:val="20"/>
      <w:lang w:val="en-US" w:eastAsia="en-US"/>
    </w:rPr>
  </w:style>
  <w:style w:type="paragraph" w:customStyle="1" w:styleId="IntroLast">
    <w:name w:val="Intro Last"/>
    <w:basedOn w:val="IntroText"/>
    <w:next w:val="Normal"/>
    <w:rsid w:val="00447168"/>
    <w:pPr>
      <w:pBdr>
        <w:bottom w:val="dotted" w:sz="18" w:space="12" w:color="808080"/>
      </w:pBdr>
      <w:spacing w:after="480"/>
    </w:pPr>
  </w:style>
  <w:style w:type="paragraph" w:customStyle="1" w:styleId="ListingHead">
    <w:name w:val="Listing Head"/>
    <w:next w:val="Code"/>
    <w:rsid w:val="00447168"/>
    <w:pPr>
      <w:pBdr>
        <w:bottom w:val="single" w:sz="4" w:space="2" w:color="auto"/>
      </w:pBdr>
      <w:tabs>
        <w:tab w:val="left" w:pos="2434"/>
      </w:tabs>
      <w:spacing w:before="120" w:after="80" w:line="280" w:lineRule="exact"/>
      <w:ind w:left="1022"/>
    </w:pPr>
    <w:rPr>
      <w:rFonts w:ascii="Arial Narrow Bold" w:hAnsi="Arial Narrow Bold" w:cs="Times New Roman"/>
      <w:spacing w:val="4"/>
      <w:szCs w:val="20"/>
      <w:lang w:val="en-US" w:eastAsia="en-US"/>
    </w:rPr>
  </w:style>
  <w:style w:type="paragraph" w:customStyle="1" w:styleId="MiniTBBody">
    <w:name w:val="Mini TB Body"/>
    <w:basedOn w:val="Normal"/>
    <w:rsid w:val="00447168"/>
    <w:pPr>
      <w:tabs>
        <w:tab w:val="left" w:pos="4000"/>
      </w:tabs>
      <w:spacing w:after="0"/>
      <w:ind w:left="4000" w:hanging="2978"/>
    </w:pPr>
  </w:style>
  <w:style w:type="paragraph" w:customStyle="1" w:styleId="MiniTBColHead">
    <w:name w:val="Mini TB Col Head"/>
    <w:basedOn w:val="Normal"/>
    <w:next w:val="MiniTBBody"/>
    <w:rsid w:val="00447168"/>
    <w:pPr>
      <w:spacing w:after="110"/>
      <w:ind w:left="4000" w:hanging="2978"/>
    </w:pPr>
    <w:rPr>
      <w:b/>
      <w:i/>
    </w:rPr>
  </w:style>
  <w:style w:type="paragraph" w:customStyle="1" w:styleId="MiniTBLast">
    <w:name w:val="Mini TB Last"/>
    <w:basedOn w:val="MiniTBBody"/>
    <w:rsid w:val="00447168"/>
    <w:pPr>
      <w:spacing w:after="220"/>
    </w:pPr>
  </w:style>
  <w:style w:type="paragraph" w:customStyle="1" w:styleId="NumList">
    <w:name w:val="Num List"/>
    <w:rsid w:val="008E5CA2"/>
    <w:pPr>
      <w:tabs>
        <w:tab w:val="right" w:pos="1340"/>
        <w:tab w:val="left" w:pos="1440"/>
      </w:tabs>
      <w:spacing w:after="110" w:line="220" w:lineRule="exact"/>
      <w:ind w:left="1440" w:hanging="1440"/>
    </w:pPr>
    <w:rPr>
      <w:rFonts w:ascii="Times New Roman" w:hAnsi="Times New Roman" w:cs="Times New Roman"/>
      <w:sz w:val="19"/>
      <w:szCs w:val="20"/>
      <w:lang w:val="en-US" w:eastAsia="en-US"/>
    </w:rPr>
  </w:style>
  <w:style w:type="paragraph" w:customStyle="1" w:styleId="NumList2">
    <w:name w:val="Num List 2"/>
    <w:basedOn w:val="NumList"/>
    <w:rsid w:val="008E5CA2"/>
    <w:pPr>
      <w:tabs>
        <w:tab w:val="clear" w:pos="1340"/>
        <w:tab w:val="clear" w:pos="1440"/>
        <w:tab w:val="right" w:pos="1860"/>
        <w:tab w:val="left" w:pos="1920"/>
      </w:tabs>
      <w:ind w:left="1920" w:hanging="1920"/>
    </w:pPr>
  </w:style>
  <w:style w:type="paragraph" w:customStyle="1" w:styleId="Num2Last">
    <w:name w:val="Num 2 Last"/>
    <w:basedOn w:val="NumList2"/>
    <w:next w:val="Normal"/>
    <w:rsid w:val="00447168"/>
    <w:pPr>
      <w:spacing w:after="220"/>
    </w:pPr>
  </w:style>
  <w:style w:type="paragraph" w:customStyle="1" w:styleId="NumLast">
    <w:name w:val="Num Last"/>
    <w:basedOn w:val="NumList"/>
    <w:next w:val="Normal"/>
    <w:rsid w:val="00447168"/>
    <w:pPr>
      <w:spacing w:after="220"/>
    </w:pPr>
  </w:style>
  <w:style w:type="paragraph" w:customStyle="1" w:styleId="Part">
    <w:name w:val="Part #"/>
    <w:basedOn w:val="Chap"/>
    <w:next w:val="PartNormal"/>
    <w:rsid w:val="00447168"/>
    <w:pPr>
      <w:spacing w:line="800" w:lineRule="exact"/>
    </w:pPr>
    <w:rPr>
      <w:rFonts w:ascii="Arial Bold" w:hAnsi="Arial Bold"/>
      <w:sz w:val="72"/>
    </w:rPr>
  </w:style>
  <w:style w:type="paragraph" w:customStyle="1" w:styleId="PartBullet">
    <w:name w:val="Part Bullet"/>
    <w:basedOn w:val="Bullet"/>
    <w:rsid w:val="00447168"/>
    <w:pPr>
      <w:tabs>
        <w:tab w:val="clear" w:pos="1340"/>
        <w:tab w:val="clear" w:pos="1440"/>
        <w:tab w:val="right" w:pos="1570"/>
        <w:tab w:val="left" w:pos="1714"/>
      </w:tabs>
      <w:ind w:left="1714" w:hanging="1714"/>
    </w:pPr>
  </w:style>
  <w:style w:type="paragraph" w:customStyle="1" w:styleId="PartBulletLast">
    <w:name w:val="Part Bullet Last"/>
    <w:basedOn w:val="PartBullet"/>
    <w:rsid w:val="00447168"/>
    <w:pPr>
      <w:spacing w:after="220"/>
    </w:pPr>
  </w:style>
  <w:style w:type="paragraph" w:customStyle="1" w:styleId="PartNormal">
    <w:name w:val="Part Normal"/>
    <w:basedOn w:val="Normal"/>
    <w:rsid w:val="00447168"/>
    <w:pPr>
      <w:ind w:right="1742"/>
    </w:pPr>
  </w:style>
  <w:style w:type="paragraph" w:customStyle="1" w:styleId="PartTitle">
    <w:name w:val="Part Title"/>
    <w:basedOn w:val="ChapTitle"/>
    <w:next w:val="InThisPart"/>
    <w:rsid w:val="00447168"/>
    <w:pPr>
      <w:pBdr>
        <w:bottom w:val="none" w:sz="0" w:space="0" w:color="auto"/>
      </w:pBdr>
    </w:pPr>
  </w:style>
  <w:style w:type="paragraph" w:styleId="Quote">
    <w:name w:val="Quote"/>
    <w:basedOn w:val="Normal"/>
    <w:link w:val="QuoteChar"/>
    <w:uiPriority w:val="29"/>
    <w:qFormat/>
    <w:rsid w:val="00447168"/>
    <w:pPr>
      <w:spacing w:after="110"/>
      <w:ind w:left="144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locked/>
    <w:rsid w:val="00447168"/>
    <w:rPr>
      <w:rFonts w:ascii="Times New Roman" w:hAnsi="Times New Roman" w:cs="Times New Roman"/>
      <w:i/>
      <w:spacing w:val="6"/>
      <w:sz w:val="20"/>
      <w:szCs w:val="20"/>
    </w:rPr>
  </w:style>
  <w:style w:type="paragraph" w:customStyle="1" w:styleId="QuoteLast">
    <w:name w:val="Quote Last"/>
    <w:basedOn w:val="Quote"/>
    <w:next w:val="Normal"/>
    <w:rsid w:val="00447168"/>
    <w:pPr>
      <w:spacing w:after="220"/>
      <w:jc w:val="right"/>
    </w:pPr>
  </w:style>
  <w:style w:type="paragraph" w:customStyle="1" w:styleId="SBBody">
    <w:name w:val="SB Body"/>
    <w:rsid w:val="00447168"/>
    <w:pPr>
      <w:spacing w:after="120" w:line="220" w:lineRule="exact"/>
    </w:pPr>
    <w:rPr>
      <w:rFonts w:ascii="Arial" w:hAnsi="Arial" w:cs="Times New Roman"/>
      <w:sz w:val="18"/>
      <w:szCs w:val="20"/>
      <w:lang w:val="en-US" w:eastAsia="en-US"/>
    </w:rPr>
  </w:style>
  <w:style w:type="paragraph" w:customStyle="1" w:styleId="SBCode">
    <w:name w:val="SB Code"/>
    <w:basedOn w:val="SBBody"/>
    <w:rsid w:val="00447168"/>
    <w:pPr>
      <w:spacing w:after="0"/>
    </w:pPr>
    <w:rPr>
      <w:rFonts w:ascii="Courier New" w:hAnsi="Courier New"/>
      <w:sz w:val="19"/>
    </w:rPr>
  </w:style>
  <w:style w:type="paragraph" w:customStyle="1" w:styleId="SBCode80">
    <w:name w:val="SB Code 80"/>
    <w:basedOn w:val="Code80"/>
    <w:rsid w:val="00447168"/>
    <w:pPr>
      <w:ind w:left="780" w:hanging="780"/>
    </w:pPr>
  </w:style>
  <w:style w:type="paragraph" w:customStyle="1" w:styleId="SBCode80Indent">
    <w:name w:val="SB Code 80 Indent"/>
    <w:basedOn w:val="SBCode80"/>
    <w:rsid w:val="00447168"/>
    <w:pPr>
      <w:ind w:left="1200"/>
    </w:pPr>
  </w:style>
  <w:style w:type="paragraph" w:customStyle="1" w:styleId="SBCode80IndentLast">
    <w:name w:val="SB Code 80 Indent Last"/>
    <w:basedOn w:val="SBCode80Indent"/>
    <w:rsid w:val="00447168"/>
    <w:pPr>
      <w:spacing w:after="110"/>
    </w:pPr>
  </w:style>
  <w:style w:type="paragraph" w:customStyle="1" w:styleId="SBCode80Last">
    <w:name w:val="SB Code 80 Last"/>
    <w:basedOn w:val="SBCode80"/>
    <w:rsid w:val="00447168"/>
    <w:pPr>
      <w:spacing w:after="110"/>
    </w:pPr>
  </w:style>
  <w:style w:type="paragraph" w:customStyle="1" w:styleId="SBCodelast">
    <w:name w:val="SB Code last"/>
    <w:basedOn w:val="SBCode"/>
    <w:rsid w:val="00447168"/>
    <w:pPr>
      <w:spacing w:after="110"/>
    </w:pPr>
  </w:style>
  <w:style w:type="paragraph" w:customStyle="1" w:styleId="SBHead">
    <w:name w:val="SB Head"/>
    <w:next w:val="SBBody"/>
    <w:rsid w:val="00447168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b/>
      <w:sz w:val="32"/>
      <w:szCs w:val="20"/>
      <w:lang w:val="en-US" w:eastAsia="en-US"/>
    </w:rPr>
  </w:style>
  <w:style w:type="paragraph" w:customStyle="1" w:styleId="SBIndent">
    <w:name w:val="SB Indent"/>
    <w:basedOn w:val="SBBody"/>
    <w:rsid w:val="00447168"/>
    <w:pPr>
      <w:tabs>
        <w:tab w:val="left" w:pos="216"/>
        <w:tab w:val="left" w:pos="432"/>
      </w:tabs>
      <w:ind w:left="432" w:hanging="432"/>
    </w:pPr>
  </w:style>
  <w:style w:type="table" w:styleId="TableGrid">
    <w:name w:val="Table Grid"/>
    <w:basedOn w:val="TableNormal"/>
    <w:uiPriority w:val="59"/>
    <w:rsid w:val="00447168"/>
    <w:pPr>
      <w:spacing w:before="40" w:after="100" w:line="220" w:lineRule="exact"/>
    </w:pPr>
    <w:rPr>
      <w:rFonts w:ascii="Arial" w:hAnsi="Arial" w:cs="Times New Roman"/>
      <w:sz w:val="19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Body">
    <w:name w:val="TB Body"/>
    <w:autoRedefine/>
    <w:rsid w:val="008E5CA2"/>
    <w:pPr>
      <w:widowControl w:val="0"/>
      <w:spacing w:before="40" w:after="100" w:line="220" w:lineRule="exact"/>
      <w:ind w:right="240"/>
    </w:pPr>
    <w:rPr>
      <w:rFonts w:ascii="Arial" w:hAnsi="Arial" w:cs="Times New Roman"/>
      <w:sz w:val="19"/>
      <w:szCs w:val="20"/>
      <w:lang w:val="en-US" w:eastAsia="en-US"/>
    </w:rPr>
  </w:style>
  <w:style w:type="paragraph" w:customStyle="1" w:styleId="TBColHead">
    <w:name w:val="TB Col Head"/>
    <w:next w:val="TBBody"/>
    <w:autoRedefine/>
    <w:rsid w:val="008E5CA2"/>
    <w:pPr>
      <w:widowControl w:val="0"/>
      <w:pBdr>
        <w:bottom w:val="single" w:sz="4" w:space="4" w:color="auto"/>
      </w:pBdr>
      <w:spacing w:before="40" w:after="100" w:line="220" w:lineRule="exact"/>
      <w:ind w:right="240"/>
    </w:pPr>
    <w:rPr>
      <w:rFonts w:ascii="Arial Black" w:hAnsi="Arial Black" w:cs="Times New Roman"/>
      <w:sz w:val="19"/>
      <w:szCs w:val="20"/>
      <w:lang w:val="en-US" w:eastAsia="en-US"/>
    </w:rPr>
  </w:style>
  <w:style w:type="paragraph" w:customStyle="1" w:styleId="TBHead">
    <w:name w:val="TB Head"/>
    <w:next w:val="TBColHead"/>
    <w:autoRedefine/>
    <w:rsid w:val="008E5CA2"/>
    <w:pPr>
      <w:widowControl w:val="0"/>
      <w:pBdr>
        <w:top w:val="single" w:sz="18" w:space="6" w:color="auto"/>
        <w:bottom w:val="single" w:sz="18" w:space="4" w:color="auto"/>
      </w:pBdr>
      <w:tabs>
        <w:tab w:val="center" w:pos="5400"/>
      </w:tabs>
      <w:spacing w:before="280" w:after="80" w:line="280" w:lineRule="exact"/>
    </w:pPr>
    <w:rPr>
      <w:rFonts w:ascii="Arial Black" w:hAnsi="Arial Black" w:cs="Times New Roman"/>
      <w:szCs w:val="20"/>
      <w:lang w:val="en-US" w:eastAsia="en-US"/>
    </w:rPr>
  </w:style>
  <w:style w:type="paragraph" w:customStyle="1" w:styleId="TBLast">
    <w:name w:val="TB Last"/>
    <w:basedOn w:val="TBBody"/>
    <w:next w:val="Normal"/>
    <w:rsid w:val="00447168"/>
    <w:pPr>
      <w:spacing w:after="440"/>
    </w:pPr>
  </w:style>
  <w:style w:type="paragraph" w:customStyle="1" w:styleId="TBLastwSource">
    <w:name w:val="TB Last w/Source"/>
    <w:basedOn w:val="TBLast"/>
    <w:rsid w:val="00447168"/>
    <w:pPr>
      <w:spacing w:after="100"/>
    </w:pPr>
  </w:style>
  <w:style w:type="paragraph" w:customStyle="1" w:styleId="TBSource">
    <w:name w:val="TB Source"/>
    <w:rsid w:val="00447168"/>
    <w:pPr>
      <w:spacing w:after="360" w:line="220" w:lineRule="exact"/>
      <w:ind w:left="1440" w:right="240"/>
    </w:pPr>
    <w:rPr>
      <w:rFonts w:ascii="Arial" w:hAnsi="Arial" w:cs="Times New Roman"/>
      <w:i/>
      <w:sz w:val="15"/>
      <w:szCs w:val="20"/>
      <w:lang w:val="en-US" w:eastAsia="en-US"/>
    </w:rPr>
  </w:style>
  <w:style w:type="paragraph" w:customStyle="1" w:styleId="Unnumbered">
    <w:name w:val="Unnumbered"/>
    <w:rsid w:val="00447168"/>
    <w:pPr>
      <w:widowControl w:val="0"/>
      <w:spacing w:after="110" w:line="220" w:lineRule="exact"/>
      <w:ind w:left="1440"/>
    </w:pPr>
    <w:rPr>
      <w:rFonts w:ascii="Times New Roman" w:hAnsi="Times New Roman" w:cs="Times New Roman"/>
      <w:spacing w:val="6"/>
      <w:sz w:val="20"/>
      <w:szCs w:val="20"/>
      <w:lang w:val="en-US" w:eastAsia="en-US"/>
    </w:rPr>
  </w:style>
  <w:style w:type="paragraph" w:customStyle="1" w:styleId="Unnumbered-Last">
    <w:name w:val="Unnumbered-Last"/>
    <w:basedOn w:val="Unnumbered"/>
    <w:next w:val="Normal"/>
    <w:rsid w:val="00447168"/>
    <w:pPr>
      <w:spacing w:after="220"/>
    </w:pPr>
  </w:style>
  <w:style w:type="paragraph" w:customStyle="1" w:styleId="SongTitle">
    <w:name w:val="Song Title"/>
    <w:basedOn w:val="Heading2"/>
    <w:next w:val="Normal"/>
    <w:rsid w:val="00447168"/>
    <w:pPr>
      <w:spacing w:before="0" w:after="220"/>
      <w:jc w:val="center"/>
    </w:pPr>
  </w:style>
  <w:style w:type="paragraph" w:customStyle="1" w:styleId="TrackNumber">
    <w:name w:val="Track Number"/>
    <w:rsid w:val="00447168"/>
    <w:pPr>
      <w:shd w:val="clear" w:color="auto" w:fill="000000"/>
      <w:spacing w:before="220" w:after="240" w:line="320" w:lineRule="exact"/>
      <w:ind w:left="1020"/>
      <w:jc w:val="right"/>
    </w:pPr>
    <w:rPr>
      <w:rFonts w:ascii="Arial" w:hAnsi="Arial" w:cs="Times New Roman"/>
      <w:color w:val="FFFFFF"/>
      <w:sz w:val="20"/>
      <w:szCs w:val="20"/>
      <w:lang w:val="en-US" w:eastAsia="en-US"/>
    </w:rPr>
  </w:style>
  <w:style w:type="paragraph" w:customStyle="1" w:styleId="Trackwarrow">
    <w:name w:val="Track w/ arrow"/>
    <w:next w:val="SongTitle"/>
    <w:rsid w:val="00447168"/>
    <w:pPr>
      <w:shd w:val="clear" w:color="auto" w:fill="000000"/>
      <w:tabs>
        <w:tab w:val="left" w:pos="1020"/>
      </w:tabs>
      <w:spacing w:before="220" w:after="500" w:line="320" w:lineRule="exact"/>
    </w:pPr>
    <w:rPr>
      <w:rFonts w:ascii="Arial" w:hAnsi="Arial" w:cs="Times New Roman"/>
      <w:color w:val="FFFFFF"/>
      <w:sz w:val="20"/>
      <w:szCs w:val="20"/>
      <w:lang w:val="en-US" w:eastAsia="en-US"/>
    </w:rPr>
  </w:style>
  <w:style w:type="paragraph" w:customStyle="1" w:styleId="PhotoCredit">
    <w:name w:val="Photo Credit"/>
    <w:next w:val="Normal"/>
    <w:rsid w:val="008E5CA2"/>
    <w:pPr>
      <w:spacing w:after="80" w:line="160" w:lineRule="exact"/>
    </w:pPr>
    <w:rPr>
      <w:rFonts w:ascii="Times New Roman" w:hAnsi="Times New Roman" w:cs="Times New Roman"/>
      <w:sz w:val="16"/>
      <w:szCs w:val="20"/>
      <w:lang w:val="en-US" w:eastAsia="en-US"/>
    </w:rPr>
  </w:style>
  <w:style w:type="paragraph" w:customStyle="1" w:styleId="LedgerColHead">
    <w:name w:val="Ledger Col Head"/>
    <w:basedOn w:val="Normal"/>
    <w:rsid w:val="00447168"/>
    <w:pPr>
      <w:pBdr>
        <w:bottom w:val="single" w:sz="8" w:space="1" w:color="auto"/>
      </w:pBdr>
      <w:spacing w:after="110"/>
      <w:ind w:left="1140"/>
    </w:pPr>
    <w:rPr>
      <w:b/>
    </w:rPr>
  </w:style>
  <w:style w:type="paragraph" w:customStyle="1" w:styleId="LedgerColHead2">
    <w:name w:val="Ledger Col Head 2"/>
    <w:basedOn w:val="Normal"/>
    <w:rsid w:val="00447168"/>
    <w:pPr>
      <w:spacing w:after="110"/>
      <w:ind w:left="1140"/>
    </w:pPr>
    <w:rPr>
      <w:b/>
    </w:rPr>
  </w:style>
  <w:style w:type="paragraph" w:customStyle="1" w:styleId="LedgerColHeadCentered">
    <w:name w:val="Ledger Col Head Centered"/>
    <w:basedOn w:val="Normal"/>
    <w:rsid w:val="00447168"/>
    <w:pPr>
      <w:pBdr>
        <w:bottom w:val="single" w:sz="8" w:space="1" w:color="auto"/>
      </w:pBdr>
      <w:spacing w:after="110"/>
      <w:ind w:left="1140"/>
      <w:jc w:val="center"/>
    </w:pPr>
    <w:rPr>
      <w:b/>
    </w:rPr>
  </w:style>
  <w:style w:type="paragraph" w:customStyle="1" w:styleId="LedgerText">
    <w:name w:val="Ledger Text"/>
    <w:basedOn w:val="Normal"/>
    <w:rsid w:val="00447168"/>
    <w:pPr>
      <w:tabs>
        <w:tab w:val="left" w:pos="1440"/>
        <w:tab w:val="left" w:pos="4320"/>
        <w:tab w:val="left" w:pos="5760"/>
        <w:tab w:val="left" w:pos="7200"/>
      </w:tabs>
      <w:spacing w:after="110"/>
      <w:ind w:left="1140"/>
    </w:pPr>
  </w:style>
  <w:style w:type="paragraph" w:customStyle="1" w:styleId="LedgerTextLast">
    <w:name w:val="Ledger Text Last"/>
    <w:basedOn w:val="LedgerText"/>
    <w:rsid w:val="00447168"/>
    <w:pPr>
      <w:spacing w:after="220"/>
    </w:pPr>
  </w:style>
  <w:style w:type="paragraph" w:customStyle="1" w:styleId="Equation">
    <w:name w:val="Equation"/>
    <w:basedOn w:val="Unnumbered"/>
    <w:rsid w:val="00447168"/>
  </w:style>
  <w:style w:type="paragraph" w:customStyle="1" w:styleId="Equation-Centered">
    <w:name w:val="Equation-Centered"/>
    <w:basedOn w:val="Equation"/>
    <w:rsid w:val="00447168"/>
    <w:pPr>
      <w:ind w:right="1440"/>
      <w:jc w:val="center"/>
    </w:pPr>
  </w:style>
  <w:style w:type="paragraph" w:customStyle="1" w:styleId="PartHeading1">
    <w:name w:val="Part Heading 1"/>
    <w:basedOn w:val="Heading3"/>
    <w:rsid w:val="00447168"/>
    <w:pPr>
      <w:spacing w:line="400" w:lineRule="exact"/>
      <w:ind w:left="0"/>
      <w:jc w:val="center"/>
    </w:pPr>
    <w:rPr>
      <w:rFonts w:ascii="Arial Narrow Bold Italic" w:hAnsi="Arial Narrow Bold Italic"/>
      <w:b/>
      <w:i/>
      <w:sz w:val="28"/>
    </w:rPr>
  </w:style>
  <w:style w:type="paragraph" w:customStyle="1" w:styleId="PartHeading2">
    <w:name w:val="Part Heading 2"/>
    <w:basedOn w:val="PartHeading1"/>
    <w:rsid w:val="00447168"/>
    <w:pPr>
      <w:spacing w:after="240" w:line="320" w:lineRule="exact"/>
      <w:jc w:val="right"/>
    </w:pPr>
  </w:style>
  <w:style w:type="paragraph" w:customStyle="1" w:styleId="PartPhotoCreditPermission">
    <w:name w:val="Part Photo Credit/Permission"/>
    <w:basedOn w:val="PhotoCredit"/>
    <w:rsid w:val="00447168"/>
  </w:style>
  <w:style w:type="character" w:customStyle="1" w:styleId="CodeChar">
    <w:name w:val="Code Char"/>
    <w:link w:val="Code"/>
    <w:locked/>
    <w:rsid w:val="008E5CA2"/>
    <w:rPr>
      <w:rFonts w:ascii="Courier New" w:hAnsi="Courier New"/>
      <w:noProof/>
      <w:sz w:val="20"/>
      <w:lang w:eastAsia="en-US"/>
    </w:rPr>
  </w:style>
  <w:style w:type="character" w:styleId="Hyperlink">
    <w:name w:val="Hyperlink"/>
    <w:basedOn w:val="DefaultParagraphFont"/>
    <w:uiPriority w:val="99"/>
    <w:rsid w:val="008E5CA2"/>
    <w:rPr>
      <w:rFonts w:cs="Times New Roman"/>
      <w:color w:val="0000FF"/>
      <w:u w:val="single"/>
    </w:rPr>
  </w:style>
  <w:style w:type="paragraph" w:customStyle="1" w:styleId="GlossaryTerm">
    <w:name w:val="Glossary Term"/>
    <w:basedOn w:val="Normal"/>
    <w:autoRedefine/>
    <w:uiPriority w:val="99"/>
    <w:rsid w:val="008E5CA2"/>
    <w:pPr>
      <w:spacing w:before="240" w:after="240" w:line="240" w:lineRule="auto"/>
      <w:ind w:left="0"/>
    </w:pPr>
    <w:rPr>
      <w:rFonts w:ascii="Arial Black" w:hAnsi="Arial Black" w:cs="Arial"/>
      <w:bCs/>
      <w:sz w:val="24"/>
    </w:rPr>
  </w:style>
  <w:style w:type="paragraph" w:customStyle="1" w:styleId="ProductionOptional">
    <w:name w:val="ProductionOptional"/>
    <w:basedOn w:val="Production"/>
    <w:rsid w:val="008E5CA2"/>
    <w:rPr>
      <w:color w:val="339966"/>
    </w:rPr>
  </w:style>
  <w:style w:type="paragraph" w:customStyle="1" w:styleId="MetaText">
    <w:name w:val="MetaText"/>
    <w:basedOn w:val="Normal"/>
    <w:rsid w:val="008E5CA2"/>
    <w:pPr>
      <w:spacing w:before="120" w:after="240"/>
    </w:pPr>
    <w:rPr>
      <w:rFonts w:ascii="Courier New" w:hAnsi="Courier New"/>
    </w:rPr>
  </w:style>
  <w:style w:type="paragraph" w:customStyle="1" w:styleId="NumListItem">
    <w:name w:val="Num List Item"/>
    <w:basedOn w:val="NumList"/>
    <w:next w:val="NumList"/>
    <w:rsid w:val="008E5CA2"/>
    <w:rPr>
      <w:rFonts w:ascii="Arial Black" w:hAnsi="Arial Black"/>
    </w:rPr>
  </w:style>
  <w:style w:type="character" w:customStyle="1" w:styleId="Inlinecode">
    <w:name w:val="Inline code"/>
    <w:rsid w:val="008E5CA2"/>
    <w:rPr>
      <w:rFonts w:ascii="Courier New" w:hAnsi="Courier New"/>
      <w:noProof/>
      <w:sz w:val="24"/>
      <w:lang w:val="en-US" w:eastAsia="en-US"/>
    </w:rPr>
  </w:style>
  <w:style w:type="paragraph" w:customStyle="1" w:styleId="BulletItem">
    <w:name w:val="Bullet Item"/>
    <w:basedOn w:val="Bullet"/>
    <w:rsid w:val="008E5CA2"/>
  </w:style>
  <w:style w:type="paragraph" w:customStyle="1" w:styleId="Bullet2Item">
    <w:name w:val="Bullet 2 Item"/>
    <w:basedOn w:val="Bullet2"/>
    <w:rsid w:val="008E5CA2"/>
  </w:style>
  <w:style w:type="paragraph" w:customStyle="1" w:styleId="NumList2Item">
    <w:name w:val="Num List 2 Item"/>
    <w:basedOn w:val="NumList2"/>
    <w:rsid w:val="008E5CA2"/>
    <w:rPr>
      <w:rFonts w:ascii="Arial Black" w:hAnsi="Arial Black"/>
    </w:rPr>
  </w:style>
  <w:style w:type="paragraph" w:customStyle="1" w:styleId="FigureMedium">
    <w:name w:val="Figure Medium"/>
    <w:basedOn w:val="Figure"/>
    <w:next w:val="Normal"/>
    <w:rsid w:val="008E5CA2"/>
  </w:style>
  <w:style w:type="paragraph" w:customStyle="1" w:styleId="Thumbnail">
    <w:name w:val="Thumbnail"/>
    <w:basedOn w:val="Figure"/>
    <w:rsid w:val="008E5CA2"/>
  </w:style>
  <w:style w:type="paragraph" w:customStyle="1" w:styleId="ArticleFigure">
    <w:name w:val="Article Figure"/>
    <w:basedOn w:val="Figure"/>
    <w:rsid w:val="008E5CA2"/>
  </w:style>
  <w:style w:type="paragraph" w:customStyle="1" w:styleId="ArticleThumbnail">
    <w:name w:val="Article Thumbnail"/>
    <w:basedOn w:val="Thumbnail"/>
    <w:rsid w:val="008E5CA2"/>
  </w:style>
  <w:style w:type="paragraph" w:customStyle="1" w:styleId="ArticleFigureMedium">
    <w:name w:val="Article Figure Medium"/>
    <w:basedOn w:val="ArticleFigure"/>
    <w:rsid w:val="008E5CA2"/>
  </w:style>
  <w:style w:type="paragraph" w:customStyle="1" w:styleId="Blockquote">
    <w:name w:val="Blockquote"/>
    <w:autoRedefine/>
    <w:rsid w:val="008E5CA2"/>
    <w:pPr>
      <w:widowControl w:val="0"/>
      <w:spacing w:after="110" w:line="220" w:lineRule="exact"/>
      <w:ind w:left="720"/>
    </w:pPr>
    <w:rPr>
      <w:rFonts w:ascii="Times New Roman" w:hAnsi="Times New Roman" w:cs="Times New Roman"/>
      <w:sz w:val="19"/>
      <w:szCs w:val="20"/>
      <w:lang w:val="en-US" w:eastAsia="en-US"/>
    </w:rPr>
  </w:style>
  <w:style w:type="paragraph" w:customStyle="1" w:styleId="StepTitle">
    <w:name w:val="Step Title"/>
    <w:basedOn w:val="Normal"/>
    <w:next w:val="Normal"/>
    <w:rsid w:val="008E5CA2"/>
    <w:pPr>
      <w:pBdr>
        <w:bottom w:val="single" w:sz="4" w:space="1" w:color="auto"/>
      </w:pBdr>
    </w:pPr>
    <w:rPr>
      <w:rFonts w:ascii="Arial Black" w:hAnsi="Arial Black"/>
      <w:sz w:val="24"/>
    </w:rPr>
  </w:style>
  <w:style w:type="paragraph" w:customStyle="1" w:styleId="StepFigure">
    <w:name w:val="Step Figure"/>
    <w:basedOn w:val="Figure"/>
    <w:rsid w:val="008E5CA2"/>
  </w:style>
  <w:style w:type="paragraph" w:customStyle="1" w:styleId="StepFigureThumbnail">
    <w:name w:val="Step Figure Thumbnail"/>
    <w:basedOn w:val="Figure"/>
    <w:next w:val="Normal"/>
    <w:rsid w:val="008E5CA2"/>
  </w:style>
  <w:style w:type="paragraph" w:customStyle="1" w:styleId="StepFigureCaption">
    <w:name w:val="Step Figure Caption"/>
    <w:basedOn w:val="Caption"/>
    <w:rsid w:val="008E5CA2"/>
  </w:style>
  <w:style w:type="paragraph" w:customStyle="1" w:styleId="StepPhotoCredit">
    <w:name w:val="Step Photo Credit"/>
    <w:basedOn w:val="PhotoCredit"/>
    <w:rsid w:val="008E5CA2"/>
  </w:style>
  <w:style w:type="paragraph" w:customStyle="1" w:styleId="TipTitle">
    <w:name w:val="Tip Title"/>
    <w:basedOn w:val="Normal"/>
    <w:rsid w:val="008E5CA2"/>
    <w:pPr>
      <w:pBdr>
        <w:bottom w:val="single" w:sz="4" w:space="1" w:color="auto"/>
      </w:pBdr>
    </w:pPr>
    <w:rPr>
      <w:rFonts w:ascii="Arial Black" w:hAnsi="Arial Black"/>
      <w:sz w:val="24"/>
    </w:rPr>
  </w:style>
  <w:style w:type="paragraph" w:customStyle="1" w:styleId="TipFigureThumbnail">
    <w:name w:val="Tip Figure Thumbnail"/>
    <w:basedOn w:val="StepFigure"/>
    <w:rsid w:val="008E5CA2"/>
  </w:style>
  <w:style w:type="paragraph" w:customStyle="1" w:styleId="FigureCaption">
    <w:name w:val="Figure Caption"/>
    <w:basedOn w:val="Caption"/>
    <w:autoRedefine/>
    <w:rsid w:val="008E5CA2"/>
  </w:style>
  <w:style w:type="paragraph" w:customStyle="1" w:styleId="RecipeIngredient">
    <w:name w:val="Recipe Ingredient"/>
    <w:basedOn w:val="Normal"/>
    <w:qFormat/>
    <w:rsid w:val="008E5CA2"/>
    <w:pPr>
      <w:spacing w:before="120" w:after="120"/>
    </w:pPr>
  </w:style>
  <w:style w:type="paragraph" w:customStyle="1" w:styleId="RecipeIngredientLast">
    <w:name w:val="Recipe Ingredient Last"/>
    <w:basedOn w:val="RecipeIngredient"/>
    <w:qFormat/>
    <w:rsid w:val="008E5CA2"/>
  </w:style>
  <w:style w:type="paragraph" w:customStyle="1" w:styleId="GlossaryDefinition">
    <w:name w:val="Glossary Definition"/>
    <w:basedOn w:val="Normal"/>
    <w:uiPriority w:val="99"/>
    <w:rsid w:val="008E5CA2"/>
    <w:pPr>
      <w:autoSpaceDE w:val="0"/>
      <w:autoSpaceDN w:val="0"/>
      <w:adjustRightInd w:val="0"/>
      <w:spacing w:before="120" w:after="120" w:line="240" w:lineRule="auto"/>
      <w:ind w:left="0"/>
    </w:pPr>
    <w:rPr>
      <w:rFonts w:cs="Arial"/>
      <w:sz w:val="24"/>
    </w:rPr>
  </w:style>
  <w:style w:type="paragraph" w:customStyle="1" w:styleId="GlossaryRelatedTerms">
    <w:name w:val="Glossary Related Terms"/>
    <w:basedOn w:val="Normal"/>
    <w:uiPriority w:val="99"/>
    <w:rsid w:val="008E5CA2"/>
    <w:pPr>
      <w:spacing w:before="120" w:after="120" w:line="240" w:lineRule="auto"/>
      <w:ind w:left="0"/>
    </w:pPr>
    <w:rPr>
      <w:rFonts w:cs="Arial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an\AppData\Roaming\Microsoft\Templates\New%20Dummies%20Document%20Template%20112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Dummies Document Template 112108.dot</Template>
  <TotalTime>2</TotalTime>
  <Pages>3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Leyshon, Rich</cp:lastModifiedBy>
  <cp:revision>2</cp:revision>
  <dcterms:created xsi:type="dcterms:W3CDTF">2021-05-14T05:57:00Z</dcterms:created>
  <dcterms:modified xsi:type="dcterms:W3CDTF">2021-05-14T05:57:00Z</dcterms:modified>
</cp:coreProperties>
</file>